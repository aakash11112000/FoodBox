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glossary/numbering.xml" ContentType="application/vnd.openxmlformats-officedocument.wordprocessingml.numbering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noProof/>
        </w:rPr>
        <w:id w:val="-1724750495"/>
        <w:docPartObj>
          <w:docPartGallery w:val="Cover Pages"/>
          <w:docPartUnique/>
        </w:docPartObj>
      </w:sdtPr>
      <w:sdtContent>
        <w:p w:rsidR="00A40937" w:rsidRDefault="00DD4DBD">
          <w:pPr>
            <w:rPr>
              <w:noProof/>
            </w:rPr>
          </w:pPr>
          <w:r w:rsidRPr="00DD4DBD">
            <w:rPr>
              <w:noProof/>
              <w:lang w:val="en-GB" w:eastAsia="en-GB" w:bidi="ta-IN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alt="Title, Subtitle, and Abstract" style="position:absolute;margin-left:0;margin-top:0;width:456pt;height:489pt;z-index:251659264;visibility:visible;mso-wrap-style:square;mso-width-percent:1000;mso-height-percent:850;mso-left-percent:93;mso-wrap-distance-left:9pt;mso-wrap-distance-top:0;mso-wrap-distance-right:9pt;mso-wrap-distance-bottom:0;mso-position-horizontal-relative:page;mso-position-vertical:bottom;mso-position-vertical-relative:margin;mso-width-percent:1000;mso-height-percent:850;mso-left-percent:93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" filled="f" stroked="f" strokeweight=".5pt">
                <v:textbox inset="0,0,0,0">
                  <w:txbxContent>
                    <w:p w:rsidR="000F2E2F" w:rsidRDefault="00DD4DBD">
                      <w:pPr>
                        <w:pStyle w:val="Title"/>
                      </w:pPr>
                      <w:sdt>
                        <w:sdtPr>
                          <w:alias w:val="Title"/>
                          <w:tag w:val=""/>
                          <w:id w:val="701364701"/>
                          <w:placeholder>
                            <w:docPart w:val="C5838E6056E046D8909D439B8733FC63"/>
                          </w:placeholder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0F2E2F">
                            <w:t>CASE STUDY:    FOOD BOX</w:t>
                          </w:r>
                        </w:sdtContent>
                      </w:sdt>
                    </w:p>
                    <w:p w:rsidR="000F2E2F" w:rsidRDefault="000F2E2F">
                      <w:pPr>
                        <w:pStyle w:val="Subtitle"/>
                      </w:pPr>
                      <w:r>
                        <w:t>TEAM SYNTAX ERROR</w:t>
                      </w:r>
                    </w:p>
                    <w:sdt>
                      <w:sdtPr>
                        <w:alias w:val="Abstract"/>
                        <w:id w:val="106622669"/>
                        <w:placeholder>
                          <w:docPart w:val="3C497AF93B404CB5943FFF5072FEFFBF"/>
                        </w:placeholder>
                        <w:dataBinding w:prefixMappings="xmlns:ns0='http://schemas.microsoft.com/office/2006/coverPageProps'" w:xpath="/ns0:CoverPageProperties[1]/ns0:Abstract[1]" w:storeItemID="{55AF091B-3C7A-41E3-B477-F2FDAA23CFDA}"/>
                        <w:text/>
                      </w:sdtPr>
                      <w:sdtContent>
                        <w:p w:rsidR="000F2E2F" w:rsidRDefault="000F2E2F">
                          <w:pPr>
                            <w:pStyle w:val="Abstract"/>
                          </w:pPr>
                          <w:r>
                            <w:t>A report on the team project ‘FOOD BOX’ by team Syntax Error, consisting of a brief summary, input code snippets, output screenshots, liabilities and future developmental plans.</w:t>
                          </w:r>
                        </w:p>
                      </w:sdtContent>
                    </w:sdt>
                  </w:txbxContent>
                </v:textbox>
                <w10:wrap type="topAndBottom" anchorx="page" anchory="margin"/>
              </v:shape>
            </w:pict>
          </w:r>
          <w:r w:rsidRPr="00DD4DBD">
            <w:rPr>
              <w:rFonts w:asciiTheme="majorHAnsi" w:eastAsiaTheme="majorEastAsia" w:hAnsiTheme="majorHAnsi" w:cstheme="majorBidi"/>
              <w:noProof/>
              <w:sz w:val="76"/>
              <w:szCs w:val="72"/>
              <w:lang w:val="en-GB" w:eastAsia="en-GB" w:bidi="ta-IN"/>
            </w:rPr>
            <w:pict>
              <v:shape id="Text Box 3" o:spid="_x0000_s1027" type="#_x0000_t202" alt="Company contact information" style="position:absolute;margin-left:0;margin-top:0;width:492pt;height:101.25pt;z-index:251660288;visibility:visible;mso-wrap-style:square;mso-width-percent:804;mso-height-percent:150;mso-left-percent:93;mso-top-percent:55;mso-wrap-distance-left:9pt;mso-wrap-distance-top:0;mso-wrap-distance-right:9pt;mso-wrap-distance-bottom:0;mso-position-horizontal-relative:page;mso-position-vertical-relative:page;mso-width-percent:804;mso-height-percent:15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" o:allowincell="f" o:allowoverlap="f" filled="f" stroked="f" strokeweight=".5pt">
                <v:textbox style="mso-fit-shape-to-text:t" inset="0,0,0,0">
                  <w:txbxContent>
                    <w:p w:rsidR="000F2E2F" w:rsidRDefault="000F2E2F">
                      <w:pPr>
                        <w:rPr>
                          <w:sz w:val="56"/>
                          <w:szCs w:val="56"/>
                        </w:rPr>
                      </w:pPr>
                      <w:r w:rsidRPr="0068429E">
                        <w:rPr>
                          <w:sz w:val="56"/>
                          <w:szCs w:val="56"/>
                        </w:rPr>
                        <w:t>MODERN SENIOR SECONDARY SCHOOL</w:t>
                      </w:r>
                    </w:p>
                    <w:p w:rsidR="000F2E2F" w:rsidRDefault="000F2E2F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                          CLASS 12-A</w:t>
                      </w:r>
                    </w:p>
                    <w:p w:rsidR="000F2E2F" w:rsidRPr="0068429E" w:rsidRDefault="000F2E2F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                             2017-18</w:t>
                      </w:r>
                    </w:p>
                    <w:p w:rsidR="000F2E2F" w:rsidRDefault="000F2E2F"/>
                  </w:txbxContent>
                </v:textbox>
                <w10:wrap type="topAndBottom" anchorx="page" anchory="page"/>
              </v:shape>
            </w:pict>
          </w:r>
        </w:p>
      </w:sdtContent>
    </w:sdt>
    <w:sdt>
      <w:sdtPr>
        <w:rPr>
          <w:sz w:val="20"/>
        </w:rPr>
        <w:id w:val="18660232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40937" w:rsidRPr="00442211" w:rsidRDefault="00442211">
          <w:pPr>
            <w:pStyle w:val="TOCHeading"/>
            <w:rPr>
              <w:b/>
              <w:bCs/>
              <w:i/>
              <w:iCs/>
              <w:color w:val="000000" w:themeColor="text1"/>
              <w:sz w:val="56"/>
              <w:szCs w:val="56"/>
              <w:u w:val="single"/>
            </w:rPr>
          </w:pPr>
          <w:r w:rsidRPr="00442211">
            <w:rPr>
              <w:b/>
              <w:bCs/>
              <w:i/>
              <w:iCs/>
              <w:color w:val="000000" w:themeColor="text1"/>
              <w:sz w:val="56"/>
              <w:szCs w:val="56"/>
              <w:u w:val="single"/>
            </w:rPr>
            <w:t>CONTENTS</w:t>
          </w:r>
        </w:p>
        <w:p w:rsidR="00442211" w:rsidRPr="00442211" w:rsidRDefault="00DD4DBD">
          <w:pPr>
            <w:pStyle w:val="TOC1"/>
            <w:rPr>
              <w:rFonts w:eastAsiaTheme="minorEastAsia"/>
              <w:color w:val="000000" w:themeColor="text1"/>
              <w:kern w:val="0"/>
              <w:sz w:val="44"/>
              <w:szCs w:val="44"/>
              <w:lang w:val="en-GB" w:eastAsia="en-GB" w:bidi="ta-IN"/>
            </w:rPr>
          </w:pPr>
          <w:r w:rsidRPr="00442211">
            <w:rPr>
              <w:color w:val="000000" w:themeColor="text1"/>
              <w:sz w:val="44"/>
              <w:szCs w:val="44"/>
            </w:rPr>
            <w:fldChar w:fldCharType="begin"/>
          </w:r>
          <w:r w:rsidR="006470FA" w:rsidRPr="00442211">
            <w:rPr>
              <w:color w:val="000000" w:themeColor="text1"/>
              <w:sz w:val="44"/>
              <w:szCs w:val="44"/>
            </w:rPr>
            <w:instrText xml:space="preserve"> TOC \o "1-1" \h \z \u </w:instrText>
          </w:r>
          <w:r w:rsidRPr="00442211">
            <w:rPr>
              <w:color w:val="000000" w:themeColor="text1"/>
              <w:sz w:val="44"/>
              <w:szCs w:val="44"/>
            </w:rPr>
            <w:fldChar w:fldCharType="separate"/>
          </w:r>
          <w:hyperlink w:anchor="_Toc498890864" w:history="1">
            <w:r w:rsidR="00442211" w:rsidRPr="00442211">
              <w:rPr>
                <w:rStyle w:val="Hyperlink"/>
                <w:b/>
                <w:bCs/>
                <w:color w:val="000000" w:themeColor="text1"/>
                <w:sz w:val="44"/>
                <w:szCs w:val="44"/>
              </w:rPr>
              <w:t>ACKNOWLEDGEMENTS</w:t>
            </w:r>
            <w:r w:rsidR="00442211" w:rsidRPr="00442211">
              <w:rPr>
                <w:webHidden/>
                <w:color w:val="000000" w:themeColor="text1"/>
                <w:sz w:val="44"/>
                <w:szCs w:val="44"/>
              </w:rPr>
              <w:tab/>
            </w:r>
          </w:hyperlink>
          <w:r w:rsidR="00442211" w:rsidRPr="00442211">
            <w:rPr>
              <w:rStyle w:val="Hyperlink"/>
              <w:color w:val="000000" w:themeColor="text1"/>
              <w:sz w:val="44"/>
              <w:szCs w:val="44"/>
            </w:rPr>
            <w:t>2</w:t>
          </w:r>
        </w:p>
        <w:p w:rsidR="00442211" w:rsidRPr="00442211" w:rsidRDefault="00DD4DBD">
          <w:pPr>
            <w:pStyle w:val="TOC1"/>
            <w:rPr>
              <w:rFonts w:eastAsiaTheme="minorEastAsia"/>
              <w:color w:val="000000" w:themeColor="text1"/>
              <w:kern w:val="0"/>
              <w:sz w:val="44"/>
              <w:szCs w:val="44"/>
              <w:lang w:val="en-GB" w:eastAsia="en-GB" w:bidi="ta-IN"/>
            </w:rPr>
          </w:pPr>
          <w:hyperlink w:anchor="_Toc498890865" w:history="1">
            <w:r w:rsidR="00442211" w:rsidRPr="00442211">
              <w:rPr>
                <w:rStyle w:val="Hyperlink"/>
                <w:b/>
                <w:bCs/>
                <w:color w:val="000000" w:themeColor="text1"/>
                <w:sz w:val="44"/>
                <w:szCs w:val="44"/>
              </w:rPr>
              <w:t>SYSTEM REQUIREMENTS</w:t>
            </w:r>
            <w:r w:rsidR="00442211" w:rsidRPr="00442211">
              <w:rPr>
                <w:webHidden/>
                <w:color w:val="000000" w:themeColor="text1"/>
                <w:sz w:val="44"/>
                <w:szCs w:val="44"/>
              </w:rPr>
              <w:tab/>
            </w:r>
          </w:hyperlink>
          <w:r w:rsidR="00442211" w:rsidRPr="00442211">
            <w:rPr>
              <w:rStyle w:val="Hyperlink"/>
              <w:color w:val="000000" w:themeColor="text1"/>
              <w:sz w:val="44"/>
              <w:szCs w:val="44"/>
            </w:rPr>
            <w:t>3</w:t>
          </w:r>
        </w:p>
        <w:p w:rsidR="00442211" w:rsidRDefault="00DD4DBD">
          <w:pPr>
            <w:pStyle w:val="TOC1"/>
            <w:rPr>
              <w:rStyle w:val="Hyperlink"/>
              <w:color w:val="000000" w:themeColor="text1"/>
              <w:sz w:val="44"/>
              <w:szCs w:val="44"/>
            </w:rPr>
          </w:pPr>
          <w:hyperlink w:anchor="_Toc498890866" w:history="1">
            <w:r w:rsidR="00442211" w:rsidRPr="00442211">
              <w:rPr>
                <w:rStyle w:val="Hyperlink"/>
                <w:b/>
                <w:bCs/>
                <w:color w:val="000000" w:themeColor="text1"/>
                <w:sz w:val="44"/>
                <w:szCs w:val="44"/>
              </w:rPr>
              <w:t>INTRODUCTION</w:t>
            </w:r>
            <w:r w:rsidR="00442211" w:rsidRPr="00442211">
              <w:rPr>
                <w:webHidden/>
                <w:color w:val="000000" w:themeColor="text1"/>
                <w:sz w:val="44"/>
                <w:szCs w:val="44"/>
              </w:rPr>
              <w:tab/>
            </w:r>
          </w:hyperlink>
          <w:r w:rsidR="00442211" w:rsidRPr="00442211">
            <w:rPr>
              <w:rStyle w:val="Hyperlink"/>
              <w:color w:val="000000" w:themeColor="text1"/>
              <w:sz w:val="44"/>
              <w:szCs w:val="44"/>
            </w:rPr>
            <w:t>4</w:t>
          </w:r>
        </w:p>
        <w:p w:rsidR="007602C8" w:rsidRPr="007602C8" w:rsidRDefault="007602C8" w:rsidP="007602C8">
          <w:pPr>
            <w:rPr>
              <w:color w:val="auto"/>
              <w:sz w:val="44"/>
              <w:szCs w:val="44"/>
              <w:u w:val="single"/>
            </w:rPr>
          </w:pPr>
          <w:r w:rsidRPr="007602C8">
            <w:rPr>
              <w:b/>
              <w:bCs/>
              <w:color w:val="auto"/>
              <w:sz w:val="44"/>
              <w:szCs w:val="44"/>
            </w:rPr>
            <w:t>PROGRAM STRUCTURE</w:t>
          </w:r>
          <w:r>
            <w:rPr>
              <w:b/>
              <w:bCs/>
              <w:color w:val="auto"/>
              <w:sz w:val="44"/>
              <w:szCs w:val="44"/>
            </w:rPr>
            <w:t>__________________________</w:t>
          </w:r>
          <w:r w:rsidRPr="007602C8">
            <w:rPr>
              <w:color w:val="auto"/>
              <w:sz w:val="44"/>
              <w:szCs w:val="44"/>
            </w:rPr>
            <w:softHyphen/>
          </w:r>
          <w:r w:rsidRPr="007602C8">
            <w:rPr>
              <w:color w:val="auto"/>
              <w:sz w:val="44"/>
              <w:szCs w:val="44"/>
              <w:u w:val="single"/>
            </w:rPr>
            <w:t>5</w:t>
          </w:r>
        </w:p>
        <w:p w:rsidR="00442211" w:rsidRDefault="00C84167" w:rsidP="00442211">
          <w:pPr>
            <w:rPr>
              <w:color w:val="000000" w:themeColor="text1"/>
              <w:sz w:val="44"/>
              <w:szCs w:val="44"/>
              <w:u w:val="single"/>
            </w:rPr>
          </w:pPr>
          <w:r>
            <w:rPr>
              <w:b/>
              <w:bCs/>
              <w:color w:val="000000" w:themeColor="text1"/>
              <w:sz w:val="44"/>
              <w:szCs w:val="44"/>
            </w:rPr>
            <w:t xml:space="preserve">SOURCE CODE____________________________________ </w:t>
          </w:r>
          <w:r w:rsidRPr="00C84167">
            <w:rPr>
              <w:color w:val="000000" w:themeColor="text1"/>
              <w:sz w:val="44"/>
              <w:szCs w:val="44"/>
              <w:u w:val="single"/>
            </w:rPr>
            <w:t>5</w:t>
          </w:r>
        </w:p>
        <w:p w:rsidR="00C84167" w:rsidRDefault="00C84167" w:rsidP="00442211">
          <w:pPr>
            <w:rPr>
              <w:color w:val="000000" w:themeColor="text1"/>
              <w:sz w:val="44"/>
              <w:szCs w:val="44"/>
              <w:u w:val="single"/>
            </w:rPr>
          </w:pPr>
          <w:r>
            <w:rPr>
              <w:b/>
              <w:bCs/>
              <w:color w:val="000000" w:themeColor="text1"/>
              <w:sz w:val="44"/>
              <w:szCs w:val="44"/>
            </w:rPr>
            <w:t xml:space="preserve">OUTPUT SNIPPETS______________________________ </w:t>
          </w:r>
          <w:r w:rsidRPr="00C84167">
            <w:rPr>
              <w:color w:val="000000" w:themeColor="text1"/>
              <w:sz w:val="44"/>
              <w:szCs w:val="44"/>
              <w:u w:val="single"/>
            </w:rPr>
            <w:t>5</w:t>
          </w:r>
        </w:p>
        <w:p w:rsidR="00C84167" w:rsidRDefault="00C84167" w:rsidP="00442211">
          <w:pPr>
            <w:rPr>
              <w:color w:val="000000" w:themeColor="text1"/>
              <w:sz w:val="44"/>
              <w:szCs w:val="44"/>
              <w:u w:val="single"/>
            </w:rPr>
          </w:pPr>
          <w:r w:rsidRPr="00C84167">
            <w:rPr>
              <w:b/>
              <w:bCs/>
              <w:color w:val="000000" w:themeColor="text1"/>
              <w:sz w:val="44"/>
              <w:szCs w:val="44"/>
            </w:rPr>
            <w:t>EXTERNAL MODULES</w:t>
          </w:r>
          <w:r>
            <w:rPr>
              <w:b/>
              <w:bCs/>
              <w:color w:val="000000" w:themeColor="text1"/>
              <w:sz w:val="44"/>
              <w:szCs w:val="44"/>
              <w:u w:val="single"/>
            </w:rPr>
            <w:t>___________________________</w:t>
          </w:r>
          <w:r w:rsidRPr="00C84167">
            <w:rPr>
              <w:color w:val="000000" w:themeColor="text1"/>
              <w:sz w:val="44"/>
              <w:szCs w:val="44"/>
              <w:u w:val="single"/>
            </w:rPr>
            <w:t>7</w:t>
          </w:r>
        </w:p>
        <w:p w:rsidR="00C84167" w:rsidRDefault="00C84167" w:rsidP="00442211">
          <w:pPr>
            <w:rPr>
              <w:color w:val="000000" w:themeColor="text1"/>
              <w:sz w:val="44"/>
              <w:szCs w:val="44"/>
              <w:u w:val="single"/>
            </w:rPr>
          </w:pPr>
          <w:r w:rsidRPr="00C84167">
            <w:rPr>
              <w:b/>
              <w:bCs/>
              <w:color w:val="000000" w:themeColor="text1"/>
              <w:sz w:val="44"/>
              <w:szCs w:val="44"/>
            </w:rPr>
            <w:t>FUTURE DEVELOPMENT</w:t>
          </w:r>
          <w:r>
            <w:rPr>
              <w:b/>
              <w:bCs/>
              <w:color w:val="000000" w:themeColor="text1"/>
              <w:sz w:val="44"/>
              <w:szCs w:val="44"/>
            </w:rPr>
            <w:t xml:space="preserve">_______________________ </w:t>
          </w:r>
          <w:r>
            <w:rPr>
              <w:color w:val="000000" w:themeColor="text1"/>
              <w:sz w:val="44"/>
              <w:szCs w:val="44"/>
              <w:u w:val="single"/>
            </w:rPr>
            <w:t>8</w:t>
          </w:r>
        </w:p>
        <w:p w:rsidR="00C84167" w:rsidRDefault="00C84167" w:rsidP="00442211">
          <w:pPr>
            <w:rPr>
              <w:color w:val="000000" w:themeColor="text1"/>
              <w:sz w:val="44"/>
              <w:szCs w:val="44"/>
              <w:u w:val="single"/>
            </w:rPr>
          </w:pPr>
          <w:r>
            <w:rPr>
              <w:b/>
              <w:bCs/>
              <w:color w:val="000000" w:themeColor="text1"/>
              <w:sz w:val="44"/>
              <w:szCs w:val="44"/>
            </w:rPr>
            <w:t>BIBLIOGRAPHY__________________________________</w:t>
          </w:r>
          <w:r>
            <w:rPr>
              <w:color w:val="000000" w:themeColor="text1"/>
              <w:sz w:val="44"/>
              <w:szCs w:val="44"/>
              <w:u w:val="single"/>
            </w:rPr>
            <w:t>9</w:t>
          </w:r>
        </w:p>
        <w:p w:rsidR="00C84167" w:rsidRPr="00C84167" w:rsidRDefault="00C84167" w:rsidP="00442211">
          <w:pPr>
            <w:rPr>
              <w:color w:val="000000" w:themeColor="text1"/>
              <w:sz w:val="44"/>
              <w:szCs w:val="44"/>
              <w:u w:val="single"/>
            </w:rPr>
          </w:pPr>
        </w:p>
        <w:p w:rsidR="00C84167" w:rsidRPr="00C84167" w:rsidRDefault="00C84167" w:rsidP="00442211">
          <w:pPr>
            <w:rPr>
              <w:color w:val="000000" w:themeColor="text1"/>
              <w:sz w:val="44"/>
              <w:szCs w:val="44"/>
              <w:u w:val="single"/>
            </w:rPr>
          </w:pPr>
        </w:p>
        <w:p w:rsidR="00C84167" w:rsidRDefault="00C84167" w:rsidP="00442211">
          <w:pPr>
            <w:rPr>
              <w:b/>
              <w:bCs/>
              <w:color w:val="000000" w:themeColor="text1"/>
              <w:sz w:val="44"/>
              <w:szCs w:val="44"/>
              <w:u w:val="single"/>
            </w:rPr>
          </w:pPr>
        </w:p>
        <w:p w:rsidR="00C84167" w:rsidRPr="00C84167" w:rsidRDefault="00C84167" w:rsidP="00442211">
          <w:pPr>
            <w:rPr>
              <w:b/>
              <w:bCs/>
              <w:color w:val="000000" w:themeColor="text1"/>
              <w:sz w:val="44"/>
              <w:szCs w:val="44"/>
              <w:u w:val="single"/>
            </w:rPr>
          </w:pPr>
        </w:p>
        <w:p w:rsidR="00442211" w:rsidRDefault="00DD4DBD">
          <w:pPr>
            <w:rPr>
              <w:b/>
              <w:bCs/>
              <w:noProof/>
            </w:rPr>
          </w:pPr>
          <w:r w:rsidRPr="00442211">
            <w:rPr>
              <w:color w:val="000000" w:themeColor="text1"/>
              <w:sz w:val="44"/>
              <w:szCs w:val="44"/>
            </w:rPr>
            <w:fldChar w:fldCharType="end"/>
          </w:r>
        </w:p>
      </w:sdtContent>
    </w:sdt>
    <w:p w:rsidR="00442211" w:rsidRDefault="00442211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A40937" w:rsidRDefault="00442211">
      <w:pPr>
        <w:rPr>
          <w:b/>
          <w:bCs/>
          <w:noProof/>
        </w:rPr>
      </w:pPr>
      <w:r w:rsidRPr="00442211">
        <w:rPr>
          <w:b/>
          <w:bCs/>
          <w:noProof/>
          <w:color w:val="000000" w:themeColor="text1"/>
          <w:sz w:val="52"/>
          <w:szCs w:val="52"/>
          <w:u w:val="single"/>
        </w:rPr>
        <w:t>THE Team Members of the Syntax Error Team are</w:t>
      </w:r>
      <w:r>
        <w:rPr>
          <w:b/>
          <w:bCs/>
          <w:noProof/>
        </w:rPr>
        <w:t>:</w:t>
      </w:r>
    </w:p>
    <w:p w:rsidR="00442211" w:rsidRPr="00442211" w:rsidRDefault="00442211" w:rsidP="00442211">
      <w:pPr>
        <w:pStyle w:val="ListParagraph"/>
        <w:numPr>
          <w:ilvl w:val="0"/>
          <w:numId w:val="26"/>
        </w:numPr>
        <w:rPr>
          <w:b/>
          <w:bCs/>
          <w:noProof/>
          <w:color w:val="000000" w:themeColor="text1"/>
          <w:sz w:val="52"/>
          <w:szCs w:val="52"/>
        </w:rPr>
      </w:pPr>
      <w:r w:rsidRPr="00442211">
        <w:rPr>
          <w:b/>
          <w:bCs/>
          <w:noProof/>
          <w:color w:val="000000" w:themeColor="text1"/>
          <w:sz w:val="52"/>
          <w:szCs w:val="52"/>
        </w:rPr>
        <w:t>V.Vignesh   - XII A</w:t>
      </w:r>
    </w:p>
    <w:p w:rsidR="00442211" w:rsidRPr="00442211" w:rsidRDefault="00442211" w:rsidP="00442211">
      <w:pPr>
        <w:pStyle w:val="ListParagraph"/>
        <w:numPr>
          <w:ilvl w:val="0"/>
          <w:numId w:val="26"/>
        </w:numPr>
        <w:rPr>
          <w:b/>
          <w:bCs/>
          <w:noProof/>
          <w:color w:val="000000" w:themeColor="text1"/>
          <w:sz w:val="52"/>
          <w:szCs w:val="52"/>
        </w:rPr>
      </w:pPr>
      <w:r w:rsidRPr="00442211">
        <w:rPr>
          <w:b/>
          <w:bCs/>
          <w:noProof/>
          <w:color w:val="000000" w:themeColor="text1"/>
          <w:sz w:val="52"/>
          <w:szCs w:val="52"/>
        </w:rPr>
        <w:t>Nithin Narayanan.G - XII A</w:t>
      </w:r>
    </w:p>
    <w:p w:rsidR="00442211" w:rsidRPr="00442211" w:rsidRDefault="00442211" w:rsidP="00442211">
      <w:pPr>
        <w:pStyle w:val="ListParagraph"/>
        <w:numPr>
          <w:ilvl w:val="0"/>
          <w:numId w:val="26"/>
        </w:numPr>
        <w:rPr>
          <w:b/>
          <w:bCs/>
          <w:noProof/>
          <w:color w:val="000000" w:themeColor="text1"/>
          <w:sz w:val="52"/>
          <w:szCs w:val="52"/>
        </w:rPr>
      </w:pPr>
      <w:r w:rsidRPr="00442211">
        <w:rPr>
          <w:b/>
          <w:bCs/>
          <w:noProof/>
          <w:color w:val="000000" w:themeColor="text1"/>
          <w:sz w:val="52"/>
          <w:szCs w:val="52"/>
        </w:rPr>
        <w:t>Aakash Murugan - XII A</w:t>
      </w:r>
    </w:p>
    <w:p w:rsidR="00A40937" w:rsidRPr="00442211" w:rsidRDefault="00A40937">
      <w:pPr>
        <w:rPr>
          <w:b/>
          <w:bCs/>
          <w:color w:val="000000" w:themeColor="text1"/>
          <w:sz w:val="52"/>
          <w:szCs w:val="52"/>
        </w:rPr>
        <w:sectPr w:rsidR="00A40937" w:rsidRPr="00442211" w:rsidSect="0068429E">
          <w:headerReference w:type="default" r:id="rId11"/>
          <w:footerReference w:type="default" r:id="rId12"/>
          <w:pgSz w:w="12240" w:h="15840" w:code="1"/>
          <w:pgMar w:top="2520" w:right="1555" w:bottom="1800" w:left="1555" w:header="864" w:footer="720" w:gutter="0"/>
          <w:pgNumType w:start="0"/>
          <w:cols w:space="720"/>
          <w:docGrid w:linePitch="360"/>
        </w:sectPr>
      </w:pPr>
    </w:p>
    <w:p w:rsidR="00A40937" w:rsidRPr="000A18D2" w:rsidRDefault="0068429E">
      <w:pPr>
        <w:pStyle w:val="Heading1"/>
        <w:rPr>
          <w:b/>
          <w:bCs/>
          <w:color w:val="000000" w:themeColor="text1"/>
          <w:sz w:val="52"/>
          <w:szCs w:val="52"/>
          <w:u w:val="single"/>
        </w:rPr>
      </w:pPr>
      <w:bookmarkStart w:id="0" w:name="_Toc498890864"/>
      <w:r w:rsidRPr="000A18D2">
        <w:rPr>
          <w:b/>
          <w:bCs/>
          <w:color w:val="000000" w:themeColor="text1"/>
          <w:sz w:val="52"/>
          <w:szCs w:val="52"/>
          <w:u w:val="single"/>
        </w:rPr>
        <w:t>ACKNOWLEDGEMENTS</w:t>
      </w:r>
      <w:bookmarkEnd w:id="0"/>
    </w:p>
    <w:p w:rsidR="0068429E" w:rsidRDefault="000A18D2" w:rsidP="0068429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Completing this project would not have been possible without the help and able guidance of our teacher, </w:t>
      </w:r>
      <w:proofErr w:type="spellStart"/>
      <w:proofErr w:type="gramStart"/>
      <w:r>
        <w:rPr>
          <w:color w:val="000000" w:themeColor="text1"/>
          <w:sz w:val="36"/>
          <w:szCs w:val="36"/>
        </w:rPr>
        <w:t>Mrs.L.Padmavathy</w:t>
      </w:r>
      <w:proofErr w:type="spellEnd"/>
      <w:r>
        <w:rPr>
          <w:color w:val="000000" w:themeColor="text1"/>
          <w:sz w:val="36"/>
          <w:szCs w:val="36"/>
        </w:rPr>
        <w:t xml:space="preserve"> ,</w:t>
      </w:r>
      <w:proofErr w:type="gramEnd"/>
      <w:r>
        <w:rPr>
          <w:color w:val="000000" w:themeColor="text1"/>
          <w:sz w:val="36"/>
          <w:szCs w:val="36"/>
        </w:rPr>
        <w:t xml:space="preserve"> who supported us throughout the course of our project .</w:t>
      </w:r>
    </w:p>
    <w:p w:rsidR="000A18D2" w:rsidRDefault="000A18D2" w:rsidP="0068429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By providing </w:t>
      </w:r>
      <w:proofErr w:type="gramStart"/>
      <w:r>
        <w:rPr>
          <w:color w:val="000000" w:themeColor="text1"/>
          <w:sz w:val="36"/>
          <w:szCs w:val="36"/>
        </w:rPr>
        <w:t>us</w:t>
      </w:r>
      <w:proofErr w:type="gramEnd"/>
      <w:r>
        <w:rPr>
          <w:color w:val="000000" w:themeColor="text1"/>
          <w:sz w:val="36"/>
          <w:szCs w:val="36"/>
        </w:rPr>
        <w:t xml:space="preserve"> access to the laboratory and encouraging us to excel, she has supported us</w:t>
      </w:r>
      <w:r w:rsidR="005C56E5">
        <w:rPr>
          <w:color w:val="000000" w:themeColor="text1"/>
          <w:sz w:val="36"/>
          <w:szCs w:val="36"/>
        </w:rPr>
        <w:t xml:space="preserve"> in</w:t>
      </w:r>
      <w:r>
        <w:rPr>
          <w:color w:val="000000" w:themeColor="text1"/>
          <w:sz w:val="36"/>
          <w:szCs w:val="36"/>
        </w:rPr>
        <w:t xml:space="preserve"> every step of the way. We are very much obliged to her.</w:t>
      </w:r>
    </w:p>
    <w:p w:rsidR="000A18D2" w:rsidRDefault="000A18D2" w:rsidP="0068429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Personally, at this juncture,</w:t>
      </w:r>
      <w:r w:rsidR="005C56E5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I extend my gratitude to my team </w:t>
      </w:r>
      <w:proofErr w:type="gramStart"/>
      <w:r>
        <w:rPr>
          <w:color w:val="000000" w:themeColor="text1"/>
          <w:sz w:val="36"/>
          <w:szCs w:val="36"/>
        </w:rPr>
        <w:t>members :</w:t>
      </w:r>
      <w:proofErr w:type="gramEnd"/>
    </w:p>
    <w:p w:rsidR="000A18D2" w:rsidRDefault="000A18D2" w:rsidP="0068429E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A</w:t>
      </w:r>
      <w:r w:rsidR="005C56E5">
        <w:rPr>
          <w:color w:val="000000" w:themeColor="text1"/>
          <w:sz w:val="36"/>
          <w:szCs w:val="36"/>
        </w:rPr>
        <w:t>a</w:t>
      </w:r>
      <w:r>
        <w:rPr>
          <w:color w:val="000000" w:themeColor="text1"/>
          <w:sz w:val="36"/>
          <w:szCs w:val="36"/>
        </w:rPr>
        <w:t>kash</w:t>
      </w:r>
      <w:proofErr w:type="spellEnd"/>
      <w:r w:rsidR="005C56E5"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Murugan</w:t>
      </w:r>
      <w:proofErr w:type="spellEnd"/>
      <w:r>
        <w:rPr>
          <w:color w:val="000000" w:themeColor="text1"/>
          <w:sz w:val="36"/>
          <w:szCs w:val="36"/>
        </w:rPr>
        <w:t xml:space="preserve"> and</w:t>
      </w:r>
    </w:p>
    <w:p w:rsidR="000A18D2" w:rsidRDefault="000A18D2" w:rsidP="0068429E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Nithin</w:t>
      </w:r>
      <w:proofErr w:type="spellEnd"/>
      <w:r w:rsidR="005C56E5"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Narayanan.G</w:t>
      </w:r>
      <w:proofErr w:type="spellEnd"/>
    </w:p>
    <w:p w:rsidR="000A18D2" w:rsidRDefault="00442211" w:rsidP="0068429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Also</w:t>
      </w:r>
      <w:r w:rsidR="000A18D2">
        <w:rPr>
          <w:color w:val="000000" w:themeColor="text1"/>
          <w:sz w:val="36"/>
          <w:szCs w:val="36"/>
        </w:rPr>
        <w:t>, we are grateful for getting this opportunity to work o</w:t>
      </w:r>
      <w:r w:rsidR="005C56E5">
        <w:rPr>
          <w:color w:val="000000" w:themeColor="text1"/>
          <w:sz w:val="36"/>
          <w:szCs w:val="36"/>
        </w:rPr>
        <w:t xml:space="preserve">n such a product, and to “TCS” </w:t>
      </w:r>
      <w:r w:rsidR="000A18D2">
        <w:rPr>
          <w:color w:val="000000" w:themeColor="text1"/>
          <w:sz w:val="36"/>
          <w:szCs w:val="36"/>
        </w:rPr>
        <w:t>and our school for providing us such a wonderful opportunity.</w:t>
      </w:r>
    </w:p>
    <w:p w:rsidR="000A18D2" w:rsidRDefault="000A18D2" w:rsidP="0068429E">
      <w:pPr>
        <w:rPr>
          <w:color w:val="000000" w:themeColor="text1"/>
          <w:sz w:val="36"/>
          <w:szCs w:val="36"/>
        </w:rPr>
      </w:pPr>
    </w:p>
    <w:p w:rsidR="000A18D2" w:rsidRPr="0068429E" w:rsidRDefault="000A18D2" w:rsidP="0068429E">
      <w:pPr>
        <w:rPr>
          <w:color w:val="000000" w:themeColor="text1"/>
          <w:sz w:val="36"/>
          <w:szCs w:val="36"/>
        </w:rPr>
      </w:pPr>
    </w:p>
    <w:p w:rsidR="00A40937" w:rsidRDefault="000A18D2">
      <w:pPr>
        <w:pStyle w:val="Heading1"/>
        <w:rPr>
          <w:b/>
          <w:bCs/>
          <w:color w:val="000000" w:themeColor="text1"/>
          <w:sz w:val="44"/>
          <w:szCs w:val="44"/>
          <w:u w:val="single"/>
        </w:rPr>
      </w:pPr>
      <w:bookmarkStart w:id="1" w:name="_Toc498890865"/>
      <w:r w:rsidRPr="000A18D2">
        <w:rPr>
          <w:b/>
          <w:bCs/>
          <w:color w:val="000000" w:themeColor="text1"/>
          <w:sz w:val="44"/>
          <w:szCs w:val="44"/>
          <w:u w:val="single"/>
        </w:rPr>
        <w:t>SYSTEM REQUIREMENTS</w:t>
      </w:r>
      <w:bookmarkEnd w:id="1"/>
    </w:p>
    <w:p w:rsidR="002E62A7" w:rsidRDefault="002E62A7" w:rsidP="002E62A7"/>
    <w:p w:rsidR="00A40937" w:rsidRPr="00E32438" w:rsidRDefault="002E62A7" w:rsidP="00E32438">
      <w:r>
        <w:rPr>
          <w:noProof/>
          <w:lang w:val="en-IN" w:eastAsia="en-IN"/>
        </w:rPr>
        <w:drawing>
          <wp:inline distT="0" distB="0" distL="0" distR="0">
            <wp:extent cx="5562600" cy="5924550"/>
            <wp:effectExtent l="1905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  <w:r w:rsidR="00E32438" w:rsidRPr="00E32438">
        <w:rPr>
          <w:b/>
          <w:bCs/>
          <w:i/>
          <w:iCs/>
          <w:color w:val="000000" w:themeColor="text1"/>
          <w:sz w:val="32"/>
          <w:szCs w:val="32"/>
        </w:rPr>
        <w:t xml:space="preserve">*Required modules are provided in the project file with </w:t>
      </w:r>
      <w:r w:rsidR="00E32438">
        <w:rPr>
          <w:b/>
          <w:bCs/>
          <w:i/>
          <w:iCs/>
          <w:color w:val="000000" w:themeColor="text1"/>
          <w:sz w:val="32"/>
          <w:szCs w:val="32"/>
        </w:rPr>
        <w:t>instructions for</w:t>
      </w:r>
      <w:r w:rsidR="00E32438" w:rsidRPr="00E32438">
        <w:rPr>
          <w:b/>
          <w:bCs/>
          <w:i/>
          <w:iCs/>
          <w:color w:val="000000" w:themeColor="text1"/>
          <w:sz w:val="32"/>
          <w:szCs w:val="32"/>
        </w:rPr>
        <w:t xml:space="preserve"> installation</w:t>
      </w:r>
    </w:p>
    <w:p w:rsidR="00A40937" w:rsidRDefault="000A18D2">
      <w:pPr>
        <w:pStyle w:val="Heading1"/>
        <w:rPr>
          <w:b/>
          <w:bCs/>
          <w:color w:val="000000" w:themeColor="text1"/>
          <w:sz w:val="44"/>
          <w:szCs w:val="44"/>
          <w:u w:val="single"/>
        </w:rPr>
      </w:pPr>
      <w:bookmarkStart w:id="2" w:name="_Toc498890866"/>
      <w:r w:rsidRPr="000A18D2">
        <w:rPr>
          <w:b/>
          <w:bCs/>
          <w:color w:val="000000" w:themeColor="text1"/>
          <w:sz w:val="44"/>
          <w:szCs w:val="44"/>
          <w:u w:val="single"/>
        </w:rPr>
        <w:t>INTRODUCTION</w:t>
      </w:r>
      <w:bookmarkEnd w:id="2"/>
    </w:p>
    <w:p w:rsidR="000A18D2" w:rsidRDefault="009C50FE" w:rsidP="000A18D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The aim of the project,</w:t>
      </w:r>
      <w:r w:rsidR="000A18D2" w:rsidRPr="009C50FE">
        <w:rPr>
          <w:b/>
          <w:bCs/>
          <w:color w:val="000000" w:themeColor="text1"/>
          <w:sz w:val="36"/>
          <w:szCs w:val="36"/>
        </w:rPr>
        <w:t>“FOOD BOX”</w:t>
      </w:r>
      <w:r>
        <w:rPr>
          <w:color w:val="000000" w:themeColor="text1"/>
          <w:sz w:val="36"/>
          <w:szCs w:val="36"/>
        </w:rPr>
        <w:t>, which is an application for ordering food and managing the stocks of food. The application consists of two different modules:</w:t>
      </w:r>
    </w:p>
    <w:p w:rsidR="009C50FE" w:rsidRDefault="009C50FE" w:rsidP="009C50FE">
      <w:pPr>
        <w:pStyle w:val="ListParagraph"/>
        <w:numPr>
          <w:ilvl w:val="0"/>
          <w:numId w:val="24"/>
        </w:num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INVENTORY</w:t>
      </w:r>
    </w:p>
    <w:p w:rsidR="009C50FE" w:rsidRDefault="009C50FE" w:rsidP="009C50FE">
      <w:pPr>
        <w:pStyle w:val="ListParagraph"/>
        <w:numPr>
          <w:ilvl w:val="0"/>
          <w:numId w:val="24"/>
        </w:num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SALES</w:t>
      </w:r>
    </w:p>
    <w:p w:rsidR="009C50FE" w:rsidRDefault="009C50FE" w:rsidP="009C50FE">
      <w:pPr>
        <w:ind w:left="36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There are two different access LEVELS:</w:t>
      </w:r>
    </w:p>
    <w:p w:rsidR="009C50FE" w:rsidRDefault="009C50FE" w:rsidP="009C50FE">
      <w:pPr>
        <w:pStyle w:val="ListParagraph"/>
        <w:numPr>
          <w:ilvl w:val="0"/>
          <w:numId w:val="25"/>
        </w:num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ADMINISTRATOR</w:t>
      </w:r>
    </w:p>
    <w:p w:rsidR="009C50FE" w:rsidRDefault="009C50FE" w:rsidP="009C50FE">
      <w:pPr>
        <w:pStyle w:val="ListParagraph"/>
        <w:numPr>
          <w:ilvl w:val="0"/>
          <w:numId w:val="25"/>
        </w:num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USER</w:t>
      </w:r>
    </w:p>
    <w:p w:rsidR="009C50FE" w:rsidRDefault="009C50FE" w:rsidP="009C50FE">
      <w:pPr>
        <w:ind w:left="36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The </w:t>
      </w:r>
      <w:r w:rsidRPr="006544AC">
        <w:rPr>
          <w:b/>
          <w:bCs/>
          <w:i/>
          <w:iCs/>
          <w:color w:val="000000" w:themeColor="text1"/>
          <w:sz w:val="36"/>
          <w:szCs w:val="36"/>
        </w:rPr>
        <w:t>Inventory</w:t>
      </w:r>
      <w:r>
        <w:rPr>
          <w:color w:val="000000" w:themeColor="text1"/>
          <w:sz w:val="36"/>
          <w:szCs w:val="36"/>
        </w:rPr>
        <w:t xml:space="preserve"> module is accessible only through the </w:t>
      </w:r>
      <w:r w:rsidRPr="006544AC">
        <w:rPr>
          <w:b/>
          <w:bCs/>
          <w:i/>
          <w:iCs/>
          <w:color w:val="000000" w:themeColor="text1"/>
          <w:sz w:val="36"/>
          <w:szCs w:val="36"/>
        </w:rPr>
        <w:t>Administrator</w:t>
      </w:r>
      <w:r>
        <w:rPr>
          <w:color w:val="000000" w:themeColor="text1"/>
          <w:sz w:val="36"/>
          <w:szCs w:val="36"/>
        </w:rPr>
        <w:t xml:space="preserve"> level; The </w:t>
      </w:r>
      <w:r w:rsidRPr="006544AC">
        <w:rPr>
          <w:b/>
          <w:bCs/>
          <w:i/>
          <w:iCs/>
          <w:color w:val="000000" w:themeColor="text1"/>
          <w:sz w:val="36"/>
          <w:szCs w:val="36"/>
        </w:rPr>
        <w:t>Sales</w:t>
      </w:r>
      <w:r>
        <w:rPr>
          <w:color w:val="000000" w:themeColor="text1"/>
          <w:sz w:val="36"/>
          <w:szCs w:val="36"/>
        </w:rPr>
        <w:t xml:space="preserve"> module through </w:t>
      </w:r>
      <w:r w:rsidRPr="006544AC">
        <w:rPr>
          <w:i/>
          <w:iCs/>
          <w:color w:val="000000" w:themeColor="text1"/>
          <w:sz w:val="36"/>
          <w:szCs w:val="36"/>
        </w:rPr>
        <w:t>both</w:t>
      </w:r>
      <w:r w:rsidRPr="006544AC">
        <w:rPr>
          <w:b/>
          <w:bCs/>
          <w:i/>
          <w:iCs/>
          <w:color w:val="000000" w:themeColor="text1"/>
          <w:sz w:val="36"/>
          <w:szCs w:val="36"/>
        </w:rPr>
        <w:t>Administrator</w:t>
      </w:r>
      <w:r>
        <w:rPr>
          <w:color w:val="000000" w:themeColor="text1"/>
          <w:sz w:val="36"/>
          <w:szCs w:val="36"/>
        </w:rPr>
        <w:t xml:space="preserve"> and </w:t>
      </w:r>
      <w:r w:rsidRPr="006544AC">
        <w:rPr>
          <w:b/>
          <w:bCs/>
          <w:i/>
          <w:iCs/>
          <w:color w:val="000000" w:themeColor="text1"/>
          <w:sz w:val="36"/>
          <w:szCs w:val="36"/>
        </w:rPr>
        <w:t>User</w:t>
      </w:r>
      <w:r>
        <w:rPr>
          <w:color w:val="000000" w:themeColor="text1"/>
          <w:sz w:val="36"/>
          <w:szCs w:val="36"/>
        </w:rPr>
        <w:t xml:space="preserve"> levels.</w:t>
      </w:r>
    </w:p>
    <w:p w:rsidR="009C50FE" w:rsidRDefault="009C50FE" w:rsidP="009C50FE">
      <w:pPr>
        <w:ind w:left="36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The </w:t>
      </w:r>
      <w:r w:rsidRPr="006544AC">
        <w:rPr>
          <w:b/>
          <w:bCs/>
          <w:i/>
          <w:iCs/>
          <w:color w:val="000000" w:themeColor="text1"/>
          <w:sz w:val="36"/>
          <w:szCs w:val="36"/>
        </w:rPr>
        <w:t>Inventory</w:t>
      </w:r>
      <w:r>
        <w:rPr>
          <w:color w:val="000000" w:themeColor="text1"/>
          <w:sz w:val="36"/>
          <w:szCs w:val="36"/>
        </w:rPr>
        <w:t xml:space="preserve"> module consists of the </w:t>
      </w:r>
      <w:r w:rsidRPr="006544AC">
        <w:rPr>
          <w:b/>
          <w:bCs/>
          <w:i/>
          <w:iCs/>
          <w:color w:val="000000" w:themeColor="text1"/>
          <w:sz w:val="36"/>
          <w:szCs w:val="36"/>
        </w:rPr>
        <w:t>available food items and relevant details</w:t>
      </w:r>
      <w:r>
        <w:rPr>
          <w:color w:val="000000" w:themeColor="text1"/>
          <w:sz w:val="36"/>
          <w:szCs w:val="36"/>
        </w:rPr>
        <w:t xml:space="preserve"> such as quantity available, price, food type and food code. The Administrator will be able to create, modify and delete items from the list of food items available.</w:t>
      </w:r>
    </w:p>
    <w:p w:rsidR="009C50FE" w:rsidRDefault="009C50FE" w:rsidP="009C50FE">
      <w:pPr>
        <w:ind w:left="36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The </w:t>
      </w:r>
      <w:r w:rsidRPr="006544AC">
        <w:rPr>
          <w:b/>
          <w:bCs/>
          <w:i/>
          <w:iCs/>
          <w:color w:val="000000" w:themeColor="text1"/>
          <w:sz w:val="36"/>
          <w:szCs w:val="36"/>
        </w:rPr>
        <w:t>Sales</w:t>
      </w:r>
      <w:r>
        <w:rPr>
          <w:color w:val="000000" w:themeColor="text1"/>
          <w:sz w:val="36"/>
          <w:szCs w:val="36"/>
        </w:rPr>
        <w:t xml:space="preserve"> module offers the </w:t>
      </w:r>
      <w:r w:rsidRPr="006544AC">
        <w:rPr>
          <w:b/>
          <w:bCs/>
          <w:i/>
          <w:iCs/>
          <w:color w:val="000000" w:themeColor="text1"/>
          <w:sz w:val="36"/>
          <w:szCs w:val="36"/>
        </w:rPr>
        <w:t>option to order food</w:t>
      </w:r>
      <w:r>
        <w:rPr>
          <w:color w:val="000000" w:themeColor="text1"/>
          <w:sz w:val="36"/>
          <w:szCs w:val="36"/>
        </w:rPr>
        <w:t xml:space="preserve"> from the list of available food items, depending upon the quantity in Inventory.</w:t>
      </w:r>
      <w:r w:rsidR="00442211">
        <w:rPr>
          <w:color w:val="000000" w:themeColor="text1"/>
          <w:sz w:val="36"/>
          <w:szCs w:val="36"/>
        </w:rPr>
        <w:t xml:space="preserve"> The User will be able to see the price of each food item available and order the food he wishes to. </w:t>
      </w:r>
      <w:r w:rsidR="00442211" w:rsidRPr="006544AC">
        <w:rPr>
          <w:b/>
          <w:bCs/>
          <w:i/>
          <w:iCs/>
          <w:color w:val="000000" w:themeColor="text1"/>
          <w:sz w:val="36"/>
          <w:szCs w:val="36"/>
        </w:rPr>
        <w:t>Relevant</w:t>
      </w:r>
      <w:r w:rsidR="005C56E5">
        <w:rPr>
          <w:b/>
          <w:bCs/>
          <w:i/>
          <w:iCs/>
          <w:color w:val="000000" w:themeColor="text1"/>
          <w:sz w:val="36"/>
          <w:szCs w:val="36"/>
        </w:rPr>
        <w:t xml:space="preserve"> </w:t>
      </w:r>
      <w:r w:rsidR="00442211" w:rsidRPr="006544AC">
        <w:rPr>
          <w:b/>
          <w:bCs/>
          <w:i/>
          <w:iCs/>
          <w:color w:val="000000" w:themeColor="text1"/>
          <w:sz w:val="36"/>
          <w:szCs w:val="36"/>
        </w:rPr>
        <w:t>changes</w:t>
      </w:r>
      <w:r w:rsidR="00442211">
        <w:rPr>
          <w:color w:val="000000" w:themeColor="text1"/>
          <w:sz w:val="36"/>
          <w:szCs w:val="36"/>
        </w:rPr>
        <w:t xml:space="preserve"> will be made in the </w:t>
      </w:r>
      <w:r w:rsidR="00442211" w:rsidRPr="006544AC">
        <w:rPr>
          <w:b/>
          <w:bCs/>
          <w:i/>
          <w:iCs/>
          <w:color w:val="000000" w:themeColor="text1"/>
          <w:sz w:val="36"/>
          <w:szCs w:val="36"/>
        </w:rPr>
        <w:t>Inventory</w:t>
      </w:r>
      <w:r w:rsidR="00442211">
        <w:rPr>
          <w:color w:val="000000" w:themeColor="text1"/>
          <w:sz w:val="36"/>
          <w:szCs w:val="36"/>
        </w:rPr>
        <w:t xml:space="preserve"> after a purchase by the User has been completed.</w:t>
      </w:r>
    </w:p>
    <w:p w:rsidR="00442211" w:rsidRDefault="00442211" w:rsidP="009C50FE">
      <w:pPr>
        <w:ind w:left="360"/>
        <w:rPr>
          <w:color w:val="000000" w:themeColor="text1"/>
          <w:sz w:val="36"/>
          <w:szCs w:val="36"/>
        </w:rPr>
      </w:pPr>
    </w:p>
    <w:p w:rsidR="00442211" w:rsidRDefault="00442211" w:rsidP="009C50FE">
      <w:pPr>
        <w:ind w:left="36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At the </w:t>
      </w:r>
      <w:r w:rsidRPr="006544AC">
        <w:rPr>
          <w:b/>
          <w:bCs/>
          <w:i/>
          <w:iCs/>
          <w:color w:val="000000" w:themeColor="text1"/>
          <w:sz w:val="36"/>
          <w:szCs w:val="36"/>
        </w:rPr>
        <w:t>end of the day</w:t>
      </w:r>
      <w:r>
        <w:rPr>
          <w:color w:val="000000" w:themeColor="text1"/>
          <w:sz w:val="36"/>
          <w:szCs w:val="36"/>
        </w:rPr>
        <w:t xml:space="preserve">, a comprehensive </w:t>
      </w:r>
      <w:r w:rsidRPr="006544AC">
        <w:rPr>
          <w:b/>
          <w:bCs/>
          <w:i/>
          <w:iCs/>
          <w:color w:val="000000" w:themeColor="text1"/>
          <w:sz w:val="36"/>
          <w:szCs w:val="36"/>
        </w:rPr>
        <w:t>report</w:t>
      </w:r>
      <w:r>
        <w:rPr>
          <w:color w:val="000000" w:themeColor="text1"/>
          <w:sz w:val="36"/>
          <w:szCs w:val="36"/>
        </w:rPr>
        <w:t xml:space="preserve"> will be generated, accessible only by the </w:t>
      </w:r>
      <w:r w:rsidRPr="006544AC">
        <w:rPr>
          <w:b/>
          <w:bCs/>
          <w:i/>
          <w:iCs/>
          <w:color w:val="000000" w:themeColor="text1"/>
          <w:sz w:val="36"/>
          <w:szCs w:val="36"/>
        </w:rPr>
        <w:t>Administrator</w:t>
      </w:r>
      <w:r>
        <w:rPr>
          <w:color w:val="000000" w:themeColor="text1"/>
          <w:sz w:val="36"/>
          <w:szCs w:val="36"/>
        </w:rPr>
        <w:t xml:space="preserve">, which provides details of </w:t>
      </w:r>
      <w:r w:rsidRPr="006544AC">
        <w:rPr>
          <w:b/>
          <w:bCs/>
          <w:i/>
          <w:iCs/>
          <w:color w:val="000000" w:themeColor="text1"/>
          <w:sz w:val="36"/>
          <w:szCs w:val="36"/>
        </w:rPr>
        <w:t>total sales</w:t>
      </w:r>
      <w:r>
        <w:rPr>
          <w:color w:val="000000" w:themeColor="text1"/>
          <w:sz w:val="36"/>
          <w:szCs w:val="36"/>
        </w:rPr>
        <w:t xml:space="preserve"> and current </w:t>
      </w:r>
      <w:r w:rsidRPr="000F2E2F">
        <w:rPr>
          <w:b/>
          <w:bCs/>
          <w:i/>
          <w:iCs/>
          <w:color w:val="000000" w:themeColor="text1"/>
          <w:sz w:val="36"/>
          <w:szCs w:val="36"/>
        </w:rPr>
        <w:t>state of the Inventory</w:t>
      </w:r>
      <w:r>
        <w:rPr>
          <w:color w:val="000000" w:themeColor="text1"/>
          <w:sz w:val="36"/>
          <w:szCs w:val="36"/>
        </w:rPr>
        <w:t>.</w:t>
      </w:r>
    </w:p>
    <w:p w:rsidR="00442211" w:rsidRDefault="00442211" w:rsidP="009C50FE">
      <w:pPr>
        <w:ind w:left="360"/>
        <w:rPr>
          <w:color w:val="000000" w:themeColor="text1"/>
          <w:sz w:val="36"/>
          <w:szCs w:val="36"/>
        </w:rPr>
      </w:pPr>
    </w:p>
    <w:p w:rsidR="00442211" w:rsidRDefault="00442211" w:rsidP="009C50FE">
      <w:pPr>
        <w:ind w:left="360"/>
        <w:rPr>
          <w:color w:val="000000" w:themeColor="text1"/>
          <w:sz w:val="36"/>
          <w:szCs w:val="36"/>
        </w:rPr>
      </w:pPr>
    </w:p>
    <w:p w:rsidR="00442211" w:rsidRDefault="00442211" w:rsidP="009C50FE">
      <w:pPr>
        <w:ind w:left="360"/>
        <w:rPr>
          <w:color w:val="000000" w:themeColor="text1"/>
          <w:sz w:val="36"/>
          <w:szCs w:val="36"/>
        </w:rPr>
      </w:pPr>
    </w:p>
    <w:p w:rsidR="00442211" w:rsidRDefault="00442211" w:rsidP="009C50FE">
      <w:pPr>
        <w:ind w:left="360"/>
        <w:rPr>
          <w:color w:val="000000" w:themeColor="text1"/>
          <w:sz w:val="36"/>
          <w:szCs w:val="36"/>
        </w:rPr>
      </w:pPr>
    </w:p>
    <w:p w:rsidR="00442211" w:rsidRDefault="00442211" w:rsidP="009C50FE">
      <w:pPr>
        <w:ind w:left="360"/>
        <w:rPr>
          <w:color w:val="000000" w:themeColor="text1"/>
          <w:sz w:val="36"/>
          <w:szCs w:val="36"/>
        </w:rPr>
      </w:pPr>
    </w:p>
    <w:p w:rsidR="00442211" w:rsidRDefault="00442211" w:rsidP="009C50FE">
      <w:pPr>
        <w:ind w:left="360"/>
        <w:rPr>
          <w:color w:val="000000" w:themeColor="text1"/>
          <w:sz w:val="36"/>
          <w:szCs w:val="36"/>
        </w:rPr>
      </w:pPr>
    </w:p>
    <w:p w:rsidR="00442211" w:rsidRDefault="00442211" w:rsidP="009C50FE">
      <w:pPr>
        <w:ind w:left="360"/>
        <w:rPr>
          <w:color w:val="000000" w:themeColor="text1"/>
          <w:sz w:val="36"/>
          <w:szCs w:val="36"/>
        </w:rPr>
      </w:pPr>
    </w:p>
    <w:p w:rsidR="00442211" w:rsidRDefault="00442211" w:rsidP="009C50FE">
      <w:pPr>
        <w:ind w:left="360"/>
        <w:rPr>
          <w:color w:val="000000" w:themeColor="text1"/>
          <w:sz w:val="36"/>
          <w:szCs w:val="36"/>
        </w:rPr>
      </w:pPr>
    </w:p>
    <w:p w:rsidR="00442211" w:rsidRDefault="00442211" w:rsidP="009C50FE">
      <w:pPr>
        <w:ind w:left="360"/>
        <w:rPr>
          <w:color w:val="000000" w:themeColor="text1"/>
          <w:sz w:val="36"/>
          <w:szCs w:val="36"/>
        </w:rPr>
      </w:pPr>
    </w:p>
    <w:p w:rsidR="00442211" w:rsidRDefault="00442211" w:rsidP="009C50FE">
      <w:pPr>
        <w:ind w:left="360"/>
        <w:rPr>
          <w:color w:val="000000" w:themeColor="text1"/>
          <w:sz w:val="36"/>
          <w:szCs w:val="36"/>
        </w:rPr>
      </w:pPr>
    </w:p>
    <w:p w:rsidR="00442211" w:rsidRDefault="00CC59A0" w:rsidP="009C50FE">
      <w:pPr>
        <w:ind w:left="360"/>
        <w:rPr>
          <w:b/>
          <w:bCs/>
          <w:color w:val="000000" w:themeColor="text1"/>
          <w:sz w:val="52"/>
          <w:szCs w:val="52"/>
          <w:u w:val="single"/>
        </w:rPr>
      </w:pPr>
      <w:r>
        <w:rPr>
          <w:b/>
          <w:bCs/>
          <w:color w:val="000000" w:themeColor="text1"/>
          <w:sz w:val="52"/>
          <w:szCs w:val="52"/>
          <w:u w:val="single"/>
        </w:rPr>
        <w:t>PROGRAM STRUCTURE</w:t>
      </w:r>
    </w:p>
    <w:p w:rsidR="00CC59A0" w:rsidRPr="000F2E2F" w:rsidRDefault="00CC59A0" w:rsidP="009C50FE">
      <w:pPr>
        <w:ind w:left="360"/>
        <w:rPr>
          <w:color w:val="000000" w:themeColor="text1"/>
          <w:sz w:val="36"/>
          <w:szCs w:val="36"/>
        </w:rPr>
      </w:pPr>
      <w:r w:rsidRPr="000F2E2F">
        <w:rPr>
          <w:color w:val="000000" w:themeColor="text1"/>
          <w:sz w:val="36"/>
          <w:szCs w:val="36"/>
        </w:rPr>
        <w:t>The program consists of a core database, an Excel worksheet, ‘</w:t>
      </w:r>
      <w:r w:rsidRPr="000F2E2F">
        <w:rPr>
          <w:b/>
          <w:bCs/>
          <w:i/>
          <w:iCs/>
          <w:color w:val="000000" w:themeColor="text1"/>
          <w:sz w:val="36"/>
          <w:szCs w:val="36"/>
        </w:rPr>
        <w:t>master_sheet.xlsx</w:t>
      </w:r>
      <w:r w:rsidRPr="000F2E2F">
        <w:rPr>
          <w:color w:val="000000" w:themeColor="text1"/>
          <w:sz w:val="36"/>
          <w:szCs w:val="36"/>
        </w:rPr>
        <w:t xml:space="preserve">’, which contains all data with total of 5 individual worksheets within. Modification of these worksheets, </w:t>
      </w:r>
      <w:r w:rsidRPr="000F2E2F">
        <w:rPr>
          <w:i/>
          <w:iCs/>
          <w:color w:val="000000" w:themeColor="text1"/>
          <w:sz w:val="36"/>
          <w:szCs w:val="36"/>
        </w:rPr>
        <w:t>i.e</w:t>
      </w:r>
      <w:r w:rsidRPr="000F2E2F">
        <w:rPr>
          <w:color w:val="000000" w:themeColor="text1"/>
          <w:sz w:val="36"/>
          <w:szCs w:val="36"/>
        </w:rPr>
        <w:t xml:space="preserve">. to create, modify or delete food items is possible </w:t>
      </w:r>
      <w:r w:rsidRPr="000F2E2F">
        <w:rPr>
          <w:b/>
          <w:bCs/>
          <w:i/>
          <w:iCs/>
          <w:color w:val="000000" w:themeColor="text1"/>
          <w:sz w:val="36"/>
          <w:szCs w:val="36"/>
        </w:rPr>
        <w:t>only through Inventory</w:t>
      </w:r>
      <w:r w:rsidRPr="000F2E2F">
        <w:rPr>
          <w:color w:val="000000" w:themeColor="text1"/>
          <w:sz w:val="36"/>
          <w:szCs w:val="36"/>
        </w:rPr>
        <w:t xml:space="preserve"> module, which is accessible only through Administrator level.</w:t>
      </w:r>
    </w:p>
    <w:p w:rsidR="00CC59A0" w:rsidRPr="000F2E2F" w:rsidRDefault="00CC59A0" w:rsidP="009C50FE">
      <w:pPr>
        <w:ind w:left="360"/>
        <w:rPr>
          <w:color w:val="000000" w:themeColor="text1"/>
          <w:sz w:val="36"/>
          <w:szCs w:val="36"/>
        </w:rPr>
      </w:pPr>
      <w:r w:rsidRPr="000F2E2F">
        <w:rPr>
          <w:color w:val="000000" w:themeColor="text1"/>
          <w:sz w:val="36"/>
          <w:szCs w:val="36"/>
        </w:rPr>
        <w:t xml:space="preserve">The </w:t>
      </w:r>
      <w:r w:rsidRPr="000F2E2F">
        <w:rPr>
          <w:b/>
          <w:bCs/>
          <w:i/>
          <w:iCs/>
          <w:color w:val="000000" w:themeColor="text1"/>
          <w:sz w:val="36"/>
          <w:szCs w:val="36"/>
        </w:rPr>
        <w:t>Sales</w:t>
      </w:r>
      <w:r w:rsidRPr="000F2E2F">
        <w:rPr>
          <w:color w:val="000000" w:themeColor="text1"/>
          <w:sz w:val="36"/>
          <w:szCs w:val="36"/>
        </w:rPr>
        <w:t xml:space="preserve"> module </w:t>
      </w:r>
      <w:r w:rsidRPr="000F2E2F">
        <w:rPr>
          <w:b/>
          <w:bCs/>
          <w:i/>
          <w:iCs/>
          <w:color w:val="000000" w:themeColor="text1"/>
          <w:sz w:val="36"/>
          <w:szCs w:val="36"/>
        </w:rPr>
        <w:t>procures</w:t>
      </w:r>
      <w:r w:rsidR="005C56E5">
        <w:rPr>
          <w:b/>
          <w:bCs/>
          <w:i/>
          <w:iCs/>
          <w:color w:val="000000" w:themeColor="text1"/>
          <w:sz w:val="36"/>
          <w:szCs w:val="36"/>
        </w:rPr>
        <w:t xml:space="preserve"> </w:t>
      </w:r>
      <w:r w:rsidRPr="000F2E2F">
        <w:rPr>
          <w:b/>
          <w:bCs/>
          <w:i/>
          <w:iCs/>
          <w:color w:val="000000" w:themeColor="text1"/>
          <w:sz w:val="36"/>
          <w:szCs w:val="36"/>
        </w:rPr>
        <w:t>data</w:t>
      </w:r>
      <w:r w:rsidRPr="000F2E2F">
        <w:rPr>
          <w:color w:val="000000" w:themeColor="text1"/>
          <w:sz w:val="36"/>
          <w:szCs w:val="36"/>
        </w:rPr>
        <w:t xml:space="preserve"> from the main Inventory worksheet and </w:t>
      </w:r>
      <w:r w:rsidRPr="000F2E2F">
        <w:rPr>
          <w:b/>
          <w:bCs/>
          <w:i/>
          <w:iCs/>
          <w:color w:val="000000" w:themeColor="text1"/>
          <w:sz w:val="36"/>
          <w:szCs w:val="36"/>
        </w:rPr>
        <w:t>displays</w:t>
      </w:r>
      <w:r w:rsidRPr="000F2E2F">
        <w:rPr>
          <w:color w:val="000000" w:themeColor="text1"/>
          <w:sz w:val="36"/>
          <w:szCs w:val="36"/>
        </w:rPr>
        <w:t xml:space="preserve"> them for the User to order, and based on that order, the worksheets shall be </w:t>
      </w:r>
      <w:r w:rsidRPr="000F2E2F">
        <w:rPr>
          <w:b/>
          <w:bCs/>
          <w:i/>
          <w:iCs/>
          <w:color w:val="000000" w:themeColor="text1"/>
          <w:sz w:val="36"/>
          <w:szCs w:val="36"/>
        </w:rPr>
        <w:t>aptly modified</w:t>
      </w:r>
      <w:r w:rsidRPr="000F2E2F">
        <w:rPr>
          <w:color w:val="000000" w:themeColor="text1"/>
          <w:sz w:val="36"/>
          <w:szCs w:val="36"/>
        </w:rPr>
        <w:t xml:space="preserve"> by the program to reflect these changes.</w:t>
      </w:r>
    </w:p>
    <w:p w:rsidR="00CC59A0" w:rsidRPr="000F2E2F" w:rsidRDefault="00CC59A0" w:rsidP="009C50FE">
      <w:pPr>
        <w:ind w:left="360"/>
        <w:rPr>
          <w:color w:val="000000" w:themeColor="text1"/>
          <w:sz w:val="36"/>
          <w:szCs w:val="36"/>
        </w:rPr>
      </w:pPr>
      <w:r w:rsidRPr="000F2E2F">
        <w:rPr>
          <w:color w:val="000000" w:themeColor="text1"/>
          <w:sz w:val="36"/>
          <w:szCs w:val="36"/>
        </w:rPr>
        <w:t>All computations and calculations are carried out in MS Excel and the results are</w:t>
      </w:r>
      <w:r w:rsidR="00E32438" w:rsidRPr="000F2E2F">
        <w:rPr>
          <w:color w:val="000000" w:themeColor="text1"/>
          <w:sz w:val="36"/>
          <w:szCs w:val="36"/>
        </w:rPr>
        <w:t xml:space="preserve"> fetched from those worksheets.</w:t>
      </w:r>
    </w:p>
    <w:p w:rsidR="00E32438" w:rsidRPr="000F2E2F" w:rsidRDefault="00E32438" w:rsidP="000F2E2F">
      <w:pPr>
        <w:ind w:left="360"/>
        <w:rPr>
          <w:color w:val="000000" w:themeColor="text1"/>
          <w:sz w:val="36"/>
          <w:szCs w:val="36"/>
        </w:rPr>
      </w:pPr>
      <w:r w:rsidRPr="000F2E2F">
        <w:rPr>
          <w:color w:val="000000" w:themeColor="text1"/>
          <w:sz w:val="36"/>
          <w:szCs w:val="36"/>
        </w:rPr>
        <w:t xml:space="preserve">The </w:t>
      </w:r>
      <w:r w:rsidRPr="000F2E2F">
        <w:rPr>
          <w:b/>
          <w:bCs/>
          <w:i/>
          <w:iCs/>
          <w:color w:val="000000" w:themeColor="text1"/>
          <w:sz w:val="36"/>
          <w:szCs w:val="36"/>
        </w:rPr>
        <w:t>User/Administrator access level differentiation</w:t>
      </w:r>
      <w:r w:rsidRPr="000F2E2F">
        <w:rPr>
          <w:color w:val="000000" w:themeColor="text1"/>
          <w:sz w:val="36"/>
          <w:szCs w:val="36"/>
        </w:rPr>
        <w:t xml:space="preserve"> is created by using 2 different worksheets for storing data on various param</w:t>
      </w:r>
      <w:r w:rsidR="000F2E2F">
        <w:rPr>
          <w:color w:val="000000" w:themeColor="text1"/>
          <w:sz w:val="36"/>
          <w:szCs w:val="36"/>
        </w:rPr>
        <w:t xml:space="preserve">eters and accessing them while necessary.                                                                                     </w:t>
      </w:r>
      <w:r w:rsidRPr="000F2E2F">
        <w:rPr>
          <w:color w:val="000000" w:themeColor="text1"/>
          <w:sz w:val="36"/>
          <w:szCs w:val="36"/>
        </w:rPr>
        <w:t xml:space="preserve">The two basic modules Sales and Inventory are </w:t>
      </w:r>
      <w:r w:rsidR="006544AC" w:rsidRPr="000F2E2F">
        <w:rPr>
          <w:color w:val="000000" w:themeColor="text1"/>
          <w:sz w:val="36"/>
          <w:szCs w:val="36"/>
        </w:rPr>
        <w:t xml:space="preserve">created using two </w:t>
      </w:r>
      <w:r w:rsidR="006544AC" w:rsidRPr="000F2E2F">
        <w:rPr>
          <w:b/>
          <w:bCs/>
          <w:i/>
          <w:iCs/>
          <w:color w:val="000000" w:themeColor="text1"/>
          <w:sz w:val="36"/>
          <w:szCs w:val="36"/>
        </w:rPr>
        <w:t xml:space="preserve">classes </w:t>
      </w:r>
      <w:r w:rsidR="006544AC" w:rsidRPr="000F2E2F">
        <w:rPr>
          <w:color w:val="000000" w:themeColor="text1"/>
          <w:sz w:val="36"/>
          <w:szCs w:val="36"/>
        </w:rPr>
        <w:t>and the main program is an interlinked</w:t>
      </w:r>
      <w:r w:rsidR="005C56E5">
        <w:rPr>
          <w:color w:val="000000" w:themeColor="text1"/>
          <w:sz w:val="36"/>
          <w:szCs w:val="36"/>
        </w:rPr>
        <w:t xml:space="preserve"> </w:t>
      </w:r>
      <w:r w:rsidR="006544AC" w:rsidRPr="000F2E2F">
        <w:rPr>
          <w:b/>
          <w:bCs/>
          <w:i/>
          <w:iCs/>
          <w:color w:val="000000" w:themeColor="text1"/>
          <w:sz w:val="36"/>
          <w:szCs w:val="36"/>
        </w:rPr>
        <w:t>instance</w:t>
      </w:r>
      <w:r w:rsidR="006544AC" w:rsidRPr="000F2E2F">
        <w:rPr>
          <w:color w:val="000000" w:themeColor="text1"/>
          <w:sz w:val="36"/>
          <w:szCs w:val="36"/>
        </w:rPr>
        <w:t xml:space="preserve"> of these two classes.</w:t>
      </w:r>
    </w:p>
    <w:p w:rsidR="006544AC" w:rsidRPr="000F2E2F" w:rsidRDefault="006544AC" w:rsidP="009C50FE">
      <w:pPr>
        <w:ind w:left="360"/>
        <w:rPr>
          <w:color w:val="000000" w:themeColor="text1"/>
          <w:sz w:val="36"/>
          <w:szCs w:val="36"/>
        </w:rPr>
      </w:pPr>
      <w:r w:rsidRPr="000F2E2F">
        <w:rPr>
          <w:color w:val="000000" w:themeColor="text1"/>
          <w:sz w:val="36"/>
          <w:szCs w:val="36"/>
        </w:rPr>
        <w:t xml:space="preserve">Each class further contains various functions required to perform the given tasks and are invoked </w:t>
      </w:r>
      <w:r w:rsidRPr="000F2E2F">
        <w:rPr>
          <w:b/>
          <w:bCs/>
          <w:i/>
          <w:iCs/>
          <w:color w:val="000000" w:themeColor="text1"/>
          <w:sz w:val="36"/>
          <w:szCs w:val="36"/>
        </w:rPr>
        <w:t>within the class.</w:t>
      </w:r>
    </w:p>
    <w:p w:rsidR="006544AC" w:rsidRPr="000F2E2F" w:rsidRDefault="006544AC" w:rsidP="009C50FE">
      <w:pPr>
        <w:ind w:left="360"/>
        <w:rPr>
          <w:color w:val="000000" w:themeColor="text1"/>
          <w:sz w:val="36"/>
          <w:szCs w:val="36"/>
        </w:rPr>
      </w:pPr>
      <w:r w:rsidRPr="000F2E2F">
        <w:rPr>
          <w:color w:val="000000" w:themeColor="text1"/>
          <w:sz w:val="36"/>
          <w:szCs w:val="36"/>
        </w:rPr>
        <w:t>The main opening page is a</w:t>
      </w:r>
      <w:r w:rsidR="005C56E5">
        <w:rPr>
          <w:color w:val="000000" w:themeColor="text1"/>
          <w:sz w:val="36"/>
          <w:szCs w:val="36"/>
        </w:rPr>
        <w:t xml:space="preserve"> </w:t>
      </w:r>
      <w:proofErr w:type="spellStart"/>
      <w:proofErr w:type="gramStart"/>
      <w:r w:rsidRPr="000F2E2F">
        <w:rPr>
          <w:b/>
          <w:bCs/>
          <w:i/>
          <w:iCs/>
          <w:color w:val="000000" w:themeColor="text1"/>
          <w:sz w:val="36"/>
          <w:szCs w:val="36"/>
        </w:rPr>
        <w:t>Tk</w:t>
      </w:r>
      <w:proofErr w:type="spellEnd"/>
      <w:r w:rsidRPr="000F2E2F">
        <w:rPr>
          <w:b/>
          <w:bCs/>
          <w:i/>
          <w:iCs/>
          <w:color w:val="000000" w:themeColor="text1"/>
          <w:sz w:val="36"/>
          <w:szCs w:val="36"/>
        </w:rPr>
        <w:t>(</w:t>
      </w:r>
      <w:proofErr w:type="gramEnd"/>
      <w:r w:rsidRPr="000F2E2F">
        <w:rPr>
          <w:b/>
          <w:bCs/>
          <w:i/>
          <w:iCs/>
          <w:color w:val="000000" w:themeColor="text1"/>
          <w:sz w:val="36"/>
          <w:szCs w:val="36"/>
        </w:rPr>
        <w:t xml:space="preserve"> ) window </w:t>
      </w:r>
      <w:r w:rsidRPr="000F2E2F">
        <w:rPr>
          <w:color w:val="000000" w:themeColor="text1"/>
          <w:sz w:val="36"/>
          <w:szCs w:val="36"/>
        </w:rPr>
        <w:t>with further links to Inventory and Sales module, which are instances of the class.</w:t>
      </w:r>
    </w:p>
    <w:p w:rsidR="006544AC" w:rsidRPr="000F2E2F" w:rsidRDefault="006544AC" w:rsidP="009C50FE">
      <w:pPr>
        <w:ind w:left="360"/>
        <w:rPr>
          <w:color w:val="000000" w:themeColor="text1"/>
          <w:sz w:val="36"/>
          <w:szCs w:val="36"/>
        </w:rPr>
      </w:pPr>
      <w:r w:rsidRPr="000F2E2F">
        <w:rPr>
          <w:color w:val="000000" w:themeColor="text1"/>
          <w:sz w:val="36"/>
          <w:szCs w:val="36"/>
        </w:rPr>
        <w:t xml:space="preserve">The </w:t>
      </w:r>
      <w:r w:rsidRPr="000F2E2F">
        <w:rPr>
          <w:b/>
          <w:bCs/>
          <w:i/>
          <w:iCs/>
          <w:color w:val="000000" w:themeColor="text1"/>
          <w:sz w:val="36"/>
          <w:szCs w:val="36"/>
        </w:rPr>
        <w:t xml:space="preserve">GUI </w:t>
      </w:r>
      <w:r w:rsidRPr="000F2E2F">
        <w:rPr>
          <w:color w:val="000000" w:themeColor="text1"/>
          <w:sz w:val="36"/>
          <w:szCs w:val="36"/>
        </w:rPr>
        <w:t xml:space="preserve">part of the program is achieved through an inbuilt module in </w:t>
      </w:r>
      <w:r w:rsidRPr="000F2E2F">
        <w:rPr>
          <w:b/>
          <w:bCs/>
          <w:i/>
          <w:iCs/>
          <w:color w:val="000000" w:themeColor="text1"/>
          <w:sz w:val="36"/>
          <w:szCs w:val="36"/>
        </w:rPr>
        <w:t xml:space="preserve">Python </w:t>
      </w:r>
      <w:r w:rsidRPr="000F2E2F">
        <w:rPr>
          <w:color w:val="000000" w:themeColor="text1"/>
          <w:sz w:val="36"/>
          <w:szCs w:val="36"/>
        </w:rPr>
        <w:t xml:space="preserve">known as </w:t>
      </w:r>
      <w:proofErr w:type="spellStart"/>
      <w:r w:rsidRPr="000F2E2F">
        <w:rPr>
          <w:b/>
          <w:bCs/>
          <w:i/>
          <w:iCs/>
          <w:color w:val="000000" w:themeColor="text1"/>
          <w:sz w:val="36"/>
          <w:szCs w:val="36"/>
        </w:rPr>
        <w:t>Tkinter</w:t>
      </w:r>
      <w:proofErr w:type="spellEnd"/>
      <w:r w:rsidRPr="000F2E2F">
        <w:rPr>
          <w:b/>
          <w:bCs/>
          <w:i/>
          <w:iCs/>
          <w:color w:val="000000" w:themeColor="text1"/>
          <w:sz w:val="36"/>
          <w:szCs w:val="36"/>
        </w:rPr>
        <w:t>.</w:t>
      </w:r>
    </w:p>
    <w:p w:rsidR="006544AC" w:rsidRPr="000F2E2F" w:rsidRDefault="006544AC" w:rsidP="009C50FE">
      <w:pPr>
        <w:ind w:left="360"/>
        <w:rPr>
          <w:color w:val="000000" w:themeColor="text1"/>
          <w:sz w:val="36"/>
          <w:szCs w:val="36"/>
        </w:rPr>
      </w:pPr>
      <w:r w:rsidRPr="000F2E2F">
        <w:rPr>
          <w:color w:val="000000" w:themeColor="text1"/>
          <w:sz w:val="36"/>
          <w:szCs w:val="36"/>
        </w:rPr>
        <w:t xml:space="preserve">The </w:t>
      </w:r>
      <w:r w:rsidRPr="000F2E2F">
        <w:rPr>
          <w:b/>
          <w:bCs/>
          <w:i/>
          <w:iCs/>
          <w:color w:val="000000" w:themeColor="text1"/>
          <w:sz w:val="36"/>
          <w:szCs w:val="36"/>
        </w:rPr>
        <w:t>access</w:t>
      </w:r>
      <w:r w:rsidRPr="000F2E2F">
        <w:rPr>
          <w:color w:val="000000" w:themeColor="text1"/>
          <w:sz w:val="36"/>
          <w:szCs w:val="36"/>
        </w:rPr>
        <w:t xml:space="preserve"> and </w:t>
      </w:r>
      <w:r w:rsidRPr="000F2E2F">
        <w:rPr>
          <w:b/>
          <w:bCs/>
          <w:i/>
          <w:iCs/>
          <w:color w:val="000000" w:themeColor="text1"/>
          <w:sz w:val="36"/>
          <w:szCs w:val="36"/>
        </w:rPr>
        <w:t>modification</w:t>
      </w:r>
      <w:r w:rsidRPr="000F2E2F">
        <w:rPr>
          <w:color w:val="000000" w:themeColor="text1"/>
          <w:sz w:val="36"/>
          <w:szCs w:val="36"/>
        </w:rPr>
        <w:t xml:space="preserve"> of </w:t>
      </w:r>
      <w:r w:rsidRPr="000F2E2F">
        <w:rPr>
          <w:b/>
          <w:bCs/>
          <w:i/>
          <w:iCs/>
          <w:color w:val="000000" w:themeColor="text1"/>
          <w:sz w:val="36"/>
          <w:szCs w:val="36"/>
        </w:rPr>
        <w:t>Excel worksheets</w:t>
      </w:r>
      <w:r w:rsidRPr="000F2E2F">
        <w:rPr>
          <w:color w:val="000000" w:themeColor="text1"/>
          <w:sz w:val="36"/>
          <w:szCs w:val="36"/>
        </w:rPr>
        <w:t xml:space="preserve"> is done through another </w:t>
      </w:r>
      <w:r w:rsidRPr="000F2E2F">
        <w:rPr>
          <w:b/>
          <w:bCs/>
          <w:i/>
          <w:iCs/>
          <w:color w:val="000000" w:themeColor="text1"/>
          <w:sz w:val="36"/>
          <w:szCs w:val="36"/>
        </w:rPr>
        <w:t>external module</w:t>
      </w:r>
      <w:r w:rsidRPr="000F2E2F">
        <w:rPr>
          <w:color w:val="000000" w:themeColor="text1"/>
          <w:sz w:val="36"/>
          <w:szCs w:val="36"/>
        </w:rPr>
        <w:t xml:space="preserve"> called as </w:t>
      </w:r>
      <w:proofErr w:type="spellStart"/>
      <w:r w:rsidRPr="000F2E2F">
        <w:rPr>
          <w:b/>
          <w:bCs/>
          <w:i/>
          <w:iCs/>
          <w:color w:val="000000" w:themeColor="text1"/>
          <w:sz w:val="36"/>
          <w:szCs w:val="36"/>
        </w:rPr>
        <w:t>openpyxl</w:t>
      </w:r>
      <w:proofErr w:type="spellEnd"/>
      <w:r w:rsidR="0045785C">
        <w:rPr>
          <w:color w:val="000000" w:themeColor="text1"/>
          <w:sz w:val="36"/>
          <w:szCs w:val="36"/>
        </w:rPr>
        <w:t xml:space="preserve"> for which the installation requires a pip module.</w:t>
      </w:r>
    </w:p>
    <w:p w:rsidR="00CC59A0" w:rsidRPr="00CC59A0" w:rsidRDefault="00CC59A0" w:rsidP="009C50FE">
      <w:pPr>
        <w:ind w:left="360"/>
        <w:rPr>
          <w:color w:val="000000" w:themeColor="text1"/>
          <w:sz w:val="40"/>
          <w:szCs w:val="40"/>
        </w:rPr>
      </w:pPr>
    </w:p>
    <w:p w:rsidR="00442211" w:rsidRDefault="00442211" w:rsidP="009C50FE">
      <w:pPr>
        <w:ind w:left="360"/>
        <w:rPr>
          <w:color w:val="000000" w:themeColor="text1"/>
          <w:sz w:val="36"/>
          <w:szCs w:val="36"/>
        </w:rPr>
      </w:pPr>
    </w:p>
    <w:p w:rsidR="00C84167" w:rsidRDefault="00C84167" w:rsidP="009C50FE">
      <w:pPr>
        <w:ind w:left="360"/>
        <w:rPr>
          <w:color w:val="000000" w:themeColor="text1"/>
          <w:sz w:val="36"/>
          <w:szCs w:val="36"/>
        </w:rPr>
      </w:pPr>
    </w:p>
    <w:p w:rsidR="00C84167" w:rsidRDefault="00C84167" w:rsidP="009C50FE">
      <w:pPr>
        <w:ind w:left="360"/>
        <w:rPr>
          <w:color w:val="000000" w:themeColor="text1"/>
          <w:sz w:val="36"/>
          <w:szCs w:val="36"/>
        </w:rPr>
      </w:pPr>
    </w:p>
    <w:p w:rsidR="00C84167" w:rsidRDefault="00C84167" w:rsidP="009C50FE">
      <w:pPr>
        <w:ind w:left="360"/>
        <w:rPr>
          <w:color w:val="000000" w:themeColor="text1"/>
          <w:sz w:val="36"/>
          <w:szCs w:val="36"/>
        </w:rPr>
      </w:pPr>
    </w:p>
    <w:p w:rsidR="00C84167" w:rsidRDefault="00C84167" w:rsidP="009C50FE">
      <w:pPr>
        <w:ind w:left="360"/>
        <w:rPr>
          <w:color w:val="000000" w:themeColor="text1"/>
          <w:sz w:val="36"/>
          <w:szCs w:val="36"/>
        </w:rPr>
      </w:pPr>
    </w:p>
    <w:p w:rsidR="00C84167" w:rsidRDefault="00C84167" w:rsidP="009C50FE">
      <w:pPr>
        <w:ind w:left="360"/>
        <w:rPr>
          <w:color w:val="000000" w:themeColor="text1"/>
          <w:sz w:val="36"/>
          <w:szCs w:val="36"/>
        </w:rPr>
      </w:pPr>
    </w:p>
    <w:p w:rsidR="00C84167" w:rsidRDefault="00C84167" w:rsidP="009C50FE">
      <w:pPr>
        <w:ind w:left="360"/>
        <w:rPr>
          <w:color w:val="000000" w:themeColor="text1"/>
          <w:sz w:val="36"/>
          <w:szCs w:val="36"/>
        </w:rPr>
      </w:pPr>
    </w:p>
    <w:p w:rsidR="00C84167" w:rsidRDefault="000F2E2F" w:rsidP="009C50FE">
      <w:pPr>
        <w:ind w:left="360"/>
        <w:rPr>
          <w:b/>
          <w:bCs/>
          <w:color w:val="000000" w:themeColor="text1"/>
          <w:sz w:val="52"/>
          <w:szCs w:val="52"/>
          <w:u w:val="single"/>
        </w:rPr>
      </w:pPr>
      <w:r w:rsidRPr="000F2E2F">
        <w:rPr>
          <w:b/>
          <w:bCs/>
          <w:color w:val="000000" w:themeColor="text1"/>
          <w:sz w:val="52"/>
          <w:szCs w:val="52"/>
          <w:u w:val="single"/>
        </w:rPr>
        <w:t>SOURCE CODE</w:t>
      </w:r>
    </w:p>
    <w:p w:rsidR="000F2E2F" w:rsidRDefault="000F2E2F" w:rsidP="009C50FE">
      <w:pPr>
        <w:ind w:left="360"/>
        <w:rPr>
          <w:b/>
          <w:bCs/>
          <w:color w:val="000000" w:themeColor="text1"/>
          <w:sz w:val="52"/>
          <w:szCs w:val="52"/>
          <w:u w:val="single"/>
        </w:rPr>
      </w:pP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>#Case Study-Food box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>#Done By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>#Syntax error team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</w:p>
    <w:p w:rsidR="000F2E2F" w:rsidRPr="00B372CA" w:rsidRDefault="0045785C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>
        <w:rPr>
          <w:rFonts w:ascii="Lucida Sans" w:hAnsi="Lucida Sans"/>
          <w:color w:val="000000" w:themeColor="text1"/>
          <w:sz w:val="24"/>
          <w:szCs w:val="24"/>
        </w:rPr>
        <w:t>from</w:t>
      </w:r>
      <w:proofErr w:type="gramEnd"/>
      <w:r>
        <w:rPr>
          <w:rFonts w:ascii="Lucida Sans" w:hAnsi="Lucida Sans"/>
          <w:color w:val="000000" w:themeColor="text1"/>
          <w:sz w:val="24"/>
          <w:szCs w:val="24"/>
        </w:rPr>
        <w:t xml:space="preserve"> </w:t>
      </w:r>
      <w:proofErr w:type="spellStart"/>
      <w:r w:rsidR="000F2E2F" w:rsidRPr="00B372CA">
        <w:rPr>
          <w:rFonts w:ascii="Lucida Sans" w:hAnsi="Lucida Sans"/>
          <w:color w:val="000000" w:themeColor="text1"/>
          <w:sz w:val="24"/>
          <w:szCs w:val="24"/>
        </w:rPr>
        <w:t>Tkinter</w:t>
      </w:r>
      <w:proofErr w:type="spellEnd"/>
      <w:r w:rsidR="000F2E2F" w:rsidRPr="00B372CA">
        <w:rPr>
          <w:rFonts w:ascii="Lucida Sans" w:hAnsi="Lucida Sans"/>
          <w:color w:val="000000" w:themeColor="text1"/>
          <w:sz w:val="24"/>
          <w:szCs w:val="24"/>
        </w:rPr>
        <w:t xml:space="preserve"> import *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from</w:t>
      </w:r>
      <w:proofErr w:type="gramEnd"/>
      <w:r w:rsidR="0045785C">
        <w:rPr>
          <w:rFonts w:ascii="Lucida Sans" w:hAnsi="Lucida Sans"/>
          <w:color w:val="000000" w:themeColor="text1"/>
          <w:sz w:val="24"/>
          <w:szCs w:val="24"/>
        </w:rPr>
        <w:t xml:space="preserve"> 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openpyxl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import *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import</w:t>
      </w:r>
      <w:proofErr w:type="gramEnd"/>
      <w:r w:rsidR="0045785C">
        <w:rPr>
          <w:rFonts w:ascii="Lucida Sans" w:hAnsi="Lucida Sans"/>
          <w:color w:val="000000" w:themeColor="text1"/>
          <w:sz w:val="24"/>
          <w:szCs w:val="24"/>
        </w:rPr>
        <w:t xml:space="preserve"> 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os</w:t>
      </w:r>
      <w:proofErr w:type="spell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impor</w:t>
      </w:r>
      <w:r w:rsidR="0045785C">
        <w:rPr>
          <w:rFonts w:ascii="Lucida Sans" w:hAnsi="Lucida Sans"/>
          <w:color w:val="000000" w:themeColor="text1"/>
          <w:sz w:val="24"/>
          <w:szCs w:val="24"/>
        </w:rPr>
        <w:t>t</w:t>
      </w:r>
      <w:proofErr w:type="gramEnd"/>
      <w:r w:rsidR="0045785C">
        <w:rPr>
          <w:rFonts w:ascii="Lucida Sans" w:hAnsi="Lucida Sans"/>
          <w:color w:val="000000" w:themeColor="text1"/>
          <w:sz w:val="24"/>
          <w:szCs w:val="24"/>
        </w:rPr>
        <w:t xml:space="preserve"> 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tkMessageBox</w:t>
      </w:r>
      <w:proofErr w:type="spell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class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Inventory():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def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__init__(self):</w:t>
      </w:r>
    </w:p>
    <w:p w:rsidR="000F2E2F" w:rsidRPr="00B372CA" w:rsidRDefault="000F2E2F" w:rsidP="0045785C">
      <w:pPr>
        <w:ind w:left="360" w:firstLine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self.number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=0</w:t>
      </w:r>
    </w:p>
    <w:p w:rsidR="000F2E2F" w:rsidRPr="00B372CA" w:rsidRDefault="000F2E2F" w:rsidP="0045785C">
      <w:pPr>
        <w:ind w:left="72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>self.value1=0</w:t>
      </w:r>
      <w:r w:rsidR="0045785C">
        <w:rPr>
          <w:rFonts w:ascii="Lucida Sans" w:hAnsi="Lucida Sans"/>
          <w:color w:val="000000" w:themeColor="text1"/>
          <w:sz w:val="24"/>
          <w:szCs w:val="24"/>
        </w:rPr>
        <w:tab/>
      </w: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self.color=['blue','red','orange','green','navy','firebrick','cyan','turquoise']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def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inventory(self):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inv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=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Tk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inv.title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'INVENTORY')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inv.configure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bg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='skyblue1')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wb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load_workbook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('master_sheet.xlsx')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ws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wb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['Inventory']; row=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ws.max_row</w:t>
      </w:r>
      <w:proofErr w:type="spell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ws1=</w:t>
      </w: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wb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[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'Sales']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ws2=</w:t>
      </w: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wb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[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'Report']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fori</w:t>
      </w:r>
      <w:proofErr w:type="spellEnd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in range(1,row+1):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    s1='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a'+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i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);a1=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ws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[s1].value)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    s2='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b'+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i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);a2=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ws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[s2].value)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    s3='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c'+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i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);a3=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ws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[s3].value)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    s4='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d'+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i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);a4=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ws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[s4].value)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    s5='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e'+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i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);a5=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ws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[s5].value)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if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a1!='None' and a2!='None' and a3!='None' and a4!='None' and a5!='None':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        Label(inv,text=a1,bg='skyblue1',fg='black',font='bold').grid(row=i,column=0,sticky=W)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        Label(inv,text=a2,bg='skyblue1',fg='black',font='bold').grid(row=i,column=1,sticky=W)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        Label(inv,text=a3,bg='skyblue1',fg='black',font='bold').grid(row=i,column=2,sticky=W)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        Label(inv,text=a4,bg='skyblue1',fg='black',font='bold').grid(row=i,column=3,sticky=W)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        Label(inv,text=a5,bg='skyblue1',fg='black',font='bold').grid(row=i,column=4,sticky=W)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num=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i</w:t>
      </w:r>
      <w:proofErr w:type="spell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Button(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inv,text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='ADD 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FOOD',bg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yellow',fg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black',command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=lambda: 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self.add_new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(wb,ws,ws1,ws2,inv)).grid(row=num+1,column=0)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Button(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inv,text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='MODIFY 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FOOD',bg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yellow',fg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black',command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=lambda: 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self.modify_food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(wb,ws,ws1,ws2,inv)).grid(row=num+1,column=1)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Button(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inv,text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='DELETE 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FOOD',bg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yellow',fg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black',command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=lambda: 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self.delete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(wb,ws,ws1,ws2,inv)).grid(row=num+1,column=2)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Button(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inv,text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='SEARCH BY 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NAME',bg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yellow',fg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black',command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=lambda: 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self.search_by_name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(wb,ws,ws1,ws2)).grid(row=num+1,column=3)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Button(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inv,text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='SEARCH BY FOOD 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NUMBER',bg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yellow',fg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black',command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=lambda: 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self.search_by_fno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(wb,ws,ws1,ws2)).grid(row=num+1,column=4)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inv.mainloop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()</w:t>
      </w:r>
      <w:proofErr w:type="gram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returninv</w:t>
      </w:r>
      <w:proofErr w:type="spellEnd"/>
      <w:proofErr w:type="gram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defadd_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new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self,wb,ws,ws1,ws2,inv):            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def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b1():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flag=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True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maxrow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ws.max_row</w:t>
      </w:r>
      <w:proofErr w:type="spell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foodtype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e1.get()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foodno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e2.get()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foodname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e3.get()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qty=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e4.get()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price=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e5.get()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iffoodtype</w:t>
      </w:r>
      <w:proofErr w:type="spellEnd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=='' or 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foodno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=='' or 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foodname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=='' or qty=='' or price=='' 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tkMessageBox.showerror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Error','All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fields are mandatory!')    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else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fori</w:t>
      </w:r>
      <w:proofErr w:type="spellEnd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in range(2,maxrow+1):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ifstr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foodno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) == 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ws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['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b'+str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i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)].value):                  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tkMessageBox.showerror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Error','Food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Number already Exists. \n Choose a new one')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flag=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False     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if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flag: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iffoodtype.upper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)!="CHINESE" or 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foodtype.upper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()!="CONTINENTAL" or 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foodtype.upper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()!="SOUTH" or 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foodtype.upper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()=="NORTH":  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ifqty</w:t>
      </w:r>
      <w:proofErr w:type="spellEnd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&gt;=0 and price&gt;=0: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ws.append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[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foodtype,foodno,foodname,qty,price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])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ws1.append(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[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foodtype,foodno,foodname,qty,price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])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ws2.append(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[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foodtype,foodno,foodname,qty,price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])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wb.save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"master_sheet1.xlsx")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os.remove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"master_sheet.xlsx")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os.rename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"master_sheet1.xlsx","master_sheet.xlsx")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tkMessageBox.showinfo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Success','New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Food added')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inv.destroy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()</w:t>
      </w:r>
      <w:proofErr w:type="gram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self.inventory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()</w:t>
      </w:r>
      <w:proofErr w:type="gram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else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tkMessageBox.showerror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Error','Enter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a valid 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foodtype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')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else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tkMessageBox.showerror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Error','Values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below 0 cannot be accepted')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add=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Toplevel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e1=</w:t>
      </w: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StringVar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()</w:t>
      </w:r>
      <w:proofErr w:type="gram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e2=</w:t>
      </w: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StringVar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()</w:t>
      </w:r>
      <w:proofErr w:type="gram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e3=</w:t>
      </w: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StringVar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()</w:t>
      </w:r>
      <w:proofErr w:type="gram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e4=</w:t>
      </w: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StringVar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()</w:t>
      </w:r>
      <w:proofErr w:type="gram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e5=</w:t>
      </w: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StringVar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()</w:t>
      </w:r>
      <w:proofErr w:type="gram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Label(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add,text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="Enter the details")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Label(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add,text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="Food Type").grid(row=0,column=0,sticky=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S,pady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=3)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Label(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add,text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="Food Number").grid(row=1,column=0,sticky=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S,pady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=3)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Label(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add,text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="Food Name").grid(row=2,column=0,sticky=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S,pady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=3)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Label(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add,text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="Quantity").grid(row=3,column=0,sticky=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S,pady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=3)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Label(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add,text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="Price").grid(row=4,column=0,sticky=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S,pady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=3)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Entry(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add,textvariable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=e1).grid(row=0,column=1,sticky=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S,pady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=3)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Entry(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add,textvariable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=e2).grid(row=1,column=1,sticky=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S,pady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=3)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Entry(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add,textvariable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=e3).grid(row=2,column=1,sticky=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S,pady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=3)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Entry(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add,textvariable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=e4).grid(row=3,column=1,sticky=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S,pady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=3)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Entry(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add,textvariable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=e5).grid(row=4,column=1,sticky=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S,pady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=3)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btn1=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Button(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add,text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="ADD 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FOOD",command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=b1).grid(row=5,column=2,sticky=W)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add.mainloop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()</w:t>
      </w:r>
      <w:proofErr w:type="gram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defmodify_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food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self,wb,ws,ws1,ws2,inv):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def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modify():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foodtype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e1.get()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foodno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e2.get()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foodname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e3.get()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qty=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e4.get()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price=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e5.get()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foodno_existing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e6.get()</w:t>
      </w:r>
      <w:proofErr w:type="gram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foodname_existing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e7.get()</w:t>
      </w:r>
      <w:proofErr w:type="gram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    a=0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maxrow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ws.max_row</w:t>
      </w:r>
      <w:proofErr w:type="spell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iffoodtype</w:t>
      </w:r>
      <w:proofErr w:type="spellEnd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=='' or 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foodno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=='' or 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foodname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=='' or qty=='' or price=='' or 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foodno_existing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=='' or 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foodname_existing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=='' 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tkMessageBox.showerror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Error','All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fields are mandatory!')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else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fori</w:t>
      </w:r>
      <w:proofErr w:type="spellEnd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in range(2,maxrow+1):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            if 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foodname_existing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)==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ws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['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c'+str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i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)].value) and 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foodno_existing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)==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ws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['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b'+str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i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)].value):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tkMessageBox.showinfo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Success','Given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food item exists')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self.number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</w:t>
      </w: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i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                a=1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break</w:t>
      </w:r>
      <w:proofErr w:type="gram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else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tkMessageBox.showerror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Error','Food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item does not exist. \n Enter a valid food item to modify')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modify_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main.destroy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()</w:t>
      </w:r>
      <w:proofErr w:type="gram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if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a 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ws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[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a'+self.number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]=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foodtype</w:t>
      </w:r>
      <w:proofErr w:type="spell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ws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[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b'+self.number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]=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foodno</w:t>
      </w:r>
      <w:proofErr w:type="spell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ws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[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c'+self.number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]=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foodname</w:t>
      </w:r>
      <w:proofErr w:type="spell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ws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[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d'+self.number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]=qty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ws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[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e'+self.number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]=price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ws1[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a'+self.number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]=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foodtype</w:t>
      </w:r>
      <w:proofErr w:type="spell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ws1[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b'+self.number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]=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foodno</w:t>
      </w:r>
      <w:proofErr w:type="spell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ws1[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c'+self.number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]=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foodname</w:t>
      </w:r>
      <w:proofErr w:type="spell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ws1[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d'+self.number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]=qty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ws1[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e'+self.number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]=price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ws2[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a'+self.number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]=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foodtype</w:t>
      </w:r>
      <w:proofErr w:type="spell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ws2[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b'+self.number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]=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foodno</w:t>
      </w:r>
      <w:proofErr w:type="spell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ws2[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c'+self.number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]=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foodname</w:t>
      </w:r>
      <w:proofErr w:type="spell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ws2[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d'+self.number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]=qty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ws2[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e'+self.number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]=price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wb.save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"master_sheet1.xlsx")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os.remove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"master_sheet.xlsx")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os.rename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"master_sheet1.xlsx","master_sheet.xlsx")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tkMessageBox.showinfo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Success','Food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modified')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inv.destroy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()</w:t>
      </w:r>
      <w:proofErr w:type="gram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self.inventory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()</w:t>
      </w:r>
      <w:proofErr w:type="gram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modify_main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</w:t>
      </w: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Toplevel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()</w:t>
      </w:r>
      <w:proofErr w:type="gram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e1=</w:t>
      </w: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StringVar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()</w:t>
      </w:r>
      <w:proofErr w:type="gram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e2=</w:t>
      </w: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StringVar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()</w:t>
      </w:r>
      <w:proofErr w:type="gram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e3=</w:t>
      </w: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StringVar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()</w:t>
      </w:r>
      <w:proofErr w:type="gram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e4=</w:t>
      </w: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StringVar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()</w:t>
      </w:r>
      <w:proofErr w:type="gram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e5=</w:t>
      </w: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StringVar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()</w:t>
      </w:r>
      <w:proofErr w:type="gram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e6=</w:t>
      </w: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StringVar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()</w:t>
      </w:r>
      <w:proofErr w:type="gram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e7=</w:t>
      </w: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StringVar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()</w:t>
      </w:r>
      <w:proofErr w:type="gram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maxrow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ws.max_row</w:t>
      </w:r>
      <w:proofErr w:type="spell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Label(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modify_main,text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="Enter the details").grid(row=0,column=0,sticky=S)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Label(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modify_main,text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="Existing Food Number").grid(row=1,column=0,sticky=S)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Label(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modify_main,text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="Existing Food Name").grid(row=2,column=0,sticky=S)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Label(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modify_main,text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="Food Type").grid(row=3,column=0,sticky=S)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Label(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modify_main,text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="Food Number").grid(row=4,column=0,sticky=S)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Label(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modify_main,text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="Food Name").grid(row=5,column=0,sticky=S)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Label(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modify_main,text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="Quantity").grid(row=6,column=0,sticky=S)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Label(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modify_main,text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="Price").grid(row=7,column=0,sticky=S)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Entry(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modify_main,textvariable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=e6).grid(row=1,column=1,sticky=S)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Entry(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modify_main,textvariable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=e7).grid(row=2,column=1,sticky=S)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Entry(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modify_main,textvariable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=e1).grid(row=3,column=1,sticky=S)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Entry(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modify_main,textvariable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=e2).grid(row=4,column=1,sticky=S)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Entry(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modify_main,textvariable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=e3).grid(row=5,column=1,sticky=S)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Entry(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modify_main,textvariable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=e4).grid(row=6,column=1,sticky=S)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Entry(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modify_main,textvariable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=e5).grid(row=7,column=1,sticky=S)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Button(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modify_main,text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="MODIFY 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FOOD",command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=modify).grid(row=8,column=2,sticky=S)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modify_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main.mainloop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()</w:t>
      </w:r>
      <w:proofErr w:type="gram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def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delete(self,wb,ws,ws1,ws2,inv):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defdelete_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food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):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check=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0;whatrow=0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foodno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e1.get()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foodname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e2.get()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maxrow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ws.max_row</w:t>
      </w:r>
      <w:proofErr w:type="spell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fori</w:t>
      </w:r>
      <w:proofErr w:type="spellEnd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in range(2,maxrow+1):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        if 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foodno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)==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ws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['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b'+str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i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)].value) and 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foodname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)==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ws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['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c'+str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i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)].value):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check=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1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whatrow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i</w:t>
      </w:r>
      <w:proofErr w:type="spell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break</w:t>
      </w:r>
      <w:proofErr w:type="gram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else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tkMessageBox.showerror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Error','Food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item does not exist. \n Enter a valid food item to delete')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delete.destroy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()</w:t>
      </w:r>
      <w:proofErr w:type="gram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if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check==1: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inv_sheet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wb.create_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sheet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inv_sheet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')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sales_sheet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wb.create_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sheet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sales_sheet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')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report_sheet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wb.create_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sheet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report_sheet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')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fori</w:t>
      </w:r>
      <w:proofErr w:type="spellEnd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in range(1,maxrow+1):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ifi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!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= 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int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whatrow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):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inv_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sheet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[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a'+str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i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)].value= 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ws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['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a'+str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i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)].value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inv_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sheet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[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b'+str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i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)].value= 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ws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['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b'+str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i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)].value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inv_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sheet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[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c'+str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i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)].value= 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ws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['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c'+str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i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)].value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inv_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sheet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[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d'+str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i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)].value= 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ws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['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d'+str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i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)].value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inv_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sheet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[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e'+str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i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)].value= 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ws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['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e'+str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i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)].value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sales_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sheet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[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a'+str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i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)].value= ws1['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a'+str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i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)].value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sales_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sheet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[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b'+str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i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)].value= ws1['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b'+str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i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)].value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sales_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sheet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[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c'+str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i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)].value= ws1['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c'+str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i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)].value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sales_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sheet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[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d'+str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i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)].value= ws1['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d'+str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i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)].value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sales_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sheet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[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e'+str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i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)].value= ws1['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e'+str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i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)].value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report_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sheet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[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a'+str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i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)].value= ws2['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a'+str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i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)].value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report_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sheet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[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b'+str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i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)].value= ws2['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b'+str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i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)].value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report_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sheet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[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c'+str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i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)].value= ws2['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c'+str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i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)].value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report_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sheet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[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d'+str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i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)].value= ws2['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d'+str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i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)].value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report_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sheet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[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e'+str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i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)].value= ws2['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e'+str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i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)].value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tkMessageBox.showinfo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Success','Food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Item Deleted')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wb.remove_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sheet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ws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wb.remove_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sheet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ws1)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wb.remove_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sheet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ws2)                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inv_sheet.title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= 'Inventory'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sales_sheet.title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= 'Sales'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report_sheet.title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= 'Report'                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wb.save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'master_sheet.xlsx')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inv.destroy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()</w:t>
      </w:r>
      <w:proofErr w:type="gram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self.inventory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()</w:t>
      </w:r>
      <w:proofErr w:type="gram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delete=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Toplevel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e1=</w:t>
      </w: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StringVar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()</w:t>
      </w:r>
      <w:proofErr w:type="gram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e2=</w:t>
      </w: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StringVar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()</w:t>
      </w:r>
      <w:proofErr w:type="gram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Label(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delete,text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="Enter the details")        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Label(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delete,text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="Food Number").grid(row=0,column=0,sticky=S)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Label(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delete,text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="Food Name").grid(row=1,column=0,sticky=S)        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Entry(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delete,textvariable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=e1).grid(row=0,column=1,sticky=S)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Entry(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delete,textvariable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=e2).grid(row=1,column=1,sticky=S)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b1=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Button(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delete,text="Delete",command=delete_food).grid(row=4,column=4,sticky=W)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delete.mainloop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()</w:t>
      </w:r>
      <w:proofErr w:type="gram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defsearch_by_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name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self,wb,ws,ws1,ws2): 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def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search1():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foodname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e1.get()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maxrow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ws.max_row</w:t>
      </w:r>
      <w:proofErr w:type="spell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fori</w:t>
      </w:r>
      <w:proofErr w:type="spellEnd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in range(2,maxrow+1):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        if 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foodname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)==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ws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['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c'+str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i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)].value):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Label(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sbn,text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="Food Type").grid(row=8,column=0,sticky=S)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Label(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sbn,text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="Food No").grid(row=8,column=1,sticky=S)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Label(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sbn,text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="Food Name").grid(row=8,column=2,sticky=S)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Label(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sbn,text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="Quantity").grid(row=8,column=3,sticky=S)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Label(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sbn,text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="Price").grid(row=8,column=4,sticky=S)                    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            Label(sbn,text=str(ws['a'+str(i)].value)).grid(row=9,column=0,sticky=S)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            Label(sbn,text=str(ws['b'+str(i)].value)).grid(row=9,column=1,sticky=S)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            Label(sbn,text=str(ws['c'+str(i)].value)).grid(row=9,column=2,sticky=S)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            Label(sbn,text=str(ws['d'+str(i)].value)).grid(row=9,column=3,sticky=S)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            Label(sbn,text=str(ws['e'+str(i)].value)).grid(row=9,column=4,sticky=S)                    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break</w:t>
      </w:r>
      <w:proofErr w:type="gram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else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tkMessageBox.showerror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Error','Food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item does not exist')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sbn.destroy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()</w:t>
      </w:r>
      <w:proofErr w:type="gram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sbn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Toplevel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()        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e1=</w:t>
      </w: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StringVar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()</w:t>
      </w:r>
      <w:proofErr w:type="gram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Label(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sbn,text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="Enter Food Name").grid(row=1,column=0,sticky=S)       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Entry(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sbn,textvariable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=e1).grid(row=1,column=1,sticky=S)       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Button(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sbn,text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="Search for 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food",command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=search1).grid(row=6,column=1,sticky=W)        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sbn.mainloop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()</w:t>
      </w:r>
      <w:proofErr w:type="gram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defsearch_by_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fno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self,wb,ws,ws1,ws2):        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def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search2():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foodno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e1.get()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maxrow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ws.max_row</w:t>
      </w:r>
      <w:proofErr w:type="spell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fori</w:t>
      </w:r>
      <w:proofErr w:type="spellEnd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in range(2,maxrow+1):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        if 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foodno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)==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ws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['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b'+str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i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)].value):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Label(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sbf,text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="Food Type").grid(row=8,column=0,sticky=S)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Label(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sbf,text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="Food No").grid(row=8,column=1,sticky=S)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Label(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sbf,text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="Food Name").grid(row=8,column=2,sticky=S)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Label(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sbf,text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="Quantity").grid(row=8,column=3,sticky=S)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Label(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sbf,text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="Price").grid(row=8,column=4,sticky=S)                    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            Label(sbf,text=str(ws['a'+str(i)].value)).grid(row=9,column=0,sticky=S)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            Label(sbf,text=str(ws['b'+str(i)].value)).grid(row=9,column=1,sticky=S)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            Label(sbf,text=str(ws['c'+str(i)].value)).grid(row=9,column=2,sticky=S)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            Label(sbf,text=str(ws['d'+str(i)].value)).grid(row=9,column=3,sticky=S)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            Label(sbf,text=str(ws['e'+str(i)].value)).grid(row=9,column=4,sticky=S)                    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break</w:t>
      </w:r>
      <w:proofErr w:type="gram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else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tkMessageBox.showerror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Error','Food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item does not exist')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sbf.destroy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()</w:t>
      </w:r>
      <w:proofErr w:type="gram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sbf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Toplevel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()       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e1=</w:t>
      </w: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StringVar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()</w:t>
      </w:r>
      <w:proofErr w:type="gram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Label(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sbf,text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="Enter Food Number").grid(row=1,column=0,sticky=S)        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Entry(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sbf,textvariable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=e1).grid(row=1,column=1,sticky=S)       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Button(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sbf,text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="Search for 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food",command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=search2).grid(row=6,column=1,sticky=W)        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sbf.mainloop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()</w:t>
      </w:r>
      <w:proofErr w:type="gram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access_inventory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Inventory()</w:t>
      </w:r>
      <w:proofErr w:type="gram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class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Sales(Inventory):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def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__init__(self):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self.value1=0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self.wb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load_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workbook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'master_sheet.xlsx')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self.ws_inv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</w:t>
      </w: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self.wb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[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'Inventory']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self.ws_sales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</w:t>
      </w: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self.wb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[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'Sales']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self.ws_report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</w:t>
      </w: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self.wb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[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'Report']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self.dict1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={}</w:t>
      </w:r>
      <w:proofErr w:type="gram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defsave_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data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self):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self.wb.save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'master_sheet1.xlsx')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os.remove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'master_sheet.xlsx')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os.rename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'master_sheet1.xlsx','master_sheet.xlsx')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defsales_module_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user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self):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definc_and_dec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x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,y,z,action</w:t>
      </w:r>
      <w:proofErr w:type="spellEnd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):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if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action=='add':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if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x&lt;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int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self.ws_inv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['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d'+str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(y)].value):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z[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'text']=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(x+1)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z.grid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row=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y,column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=5,sticky=W)                    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else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tkMessageBox.showerror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"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Error","This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is the maximum stock in the 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inventory",parent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=sales2)                              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elif</w:t>
      </w:r>
      <w:proofErr w:type="spellEnd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action=='remove':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ifint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z['text']) &gt;=1: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z[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'text']=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(x-1)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z.grid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row=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y,column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=5,sticky=W)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    self.dict1[y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]=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int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(z['text'])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sales2 = </w:t>
      </w: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Tk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()</w:t>
      </w:r>
      <w:proofErr w:type="gram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sales2.geometry(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'500x305+500+200')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sales2.maxsize(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height=500,width=500)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sales2.title(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'SALES')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sales2.configure(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bg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='white')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Label(sales2,text='Food Type',borderwidth=2,bg='yellow',relief='ridge').grid(row=0,column=0,columnspan=2,sticky=W)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Label(sales2,text='Food Number',borderwidth=2,bg='yellow',relief='ridge').grid(row=0,column=1,columnspan=2,sticky=W)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Label(sales2,text='Food Name',borderwidth=2,bg='yellow',relief='ridge').grid(row=0,column=2,columnspan=3,sticky=W)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Label(sales2,text='Price',borderwidth=2,bg='yellow',relief='ridge').grid(row=0,column=3,columnspan=1,sticky=W)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Label(sales2,text='Order',borderwidth=2,bg='yellow',relief='ridge').grid(row=0,column=5,columnspan=3,sticky=W)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maxrow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self.ws_inv.max_row</w:t>
      </w:r>
      <w:proofErr w:type="spell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fori</w:t>
      </w:r>
      <w:proofErr w:type="spellEnd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in range(2,maxrow+1):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    s1='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a'+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i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);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ftype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self.ws_inv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[s1].value)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    s2='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b'+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i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);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fno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self.ws_inv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[s2].value)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    s3='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c'+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i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);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fname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self.ws_inv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[s3].value)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    s4='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d'+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i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);qty=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self.ws_inv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[s4].value)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    s5='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e'+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i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);price=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self.ws_inv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[s5].value)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ifqty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!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= '0' and 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ftype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!='None' and 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fno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!='None' and 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fname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!='None' and qty!='None' and price!='None':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        Label(sales2,text=ftype,font="bold",bg='white',fg='black').grid(row=i,column=0,sticky=W)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        Label(sales2,text=fno,font="bold",bg='white',fg='black').grid(row=i,column=1,sticky=W)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        Label(sales2,text=fname,font="bold",fg='black',bg='white').grid(row=i,column=2,sticky=W)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        Label(sales2,text=price,font="bold",bg='white',fg='black').grid(row=i,column=3,sticky=W)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        l1=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Label(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sales2,text='0');l1.grid(row=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i,column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=5,sticky=E)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        Button(sales2,text='-',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bg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='orange 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red',command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=lambda c=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i,d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=l1: inc_and_dec(int(d['text']),c,d,'remove')).grid(row=i,column=4,sticky=E)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        Button(sales2,text='+',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bg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='green2',command=lambda a=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i,b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=l1: inc_and_dec(int(b['text']),a,b,'add')).grid(row=i,column=6,sticky=E)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self.dict1[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i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]=0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defProceedToCheckout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):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self.Checkout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()</w:t>
      </w:r>
      <w:proofErr w:type="gram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Button(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sales2,text="Proceed to Checkout",command=ProceedToCheckout,bg='yellow').grid(row=maxrow+1,column=1)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sales2.mainloop()</w:t>
      </w:r>
      <w:proofErr w:type="gram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def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Checkout(self):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row=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self.ws_sales.max_row</w:t>
      </w:r>
      <w:proofErr w:type="spell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fori</w:t>
      </w:r>
      <w:proofErr w:type="spellEnd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in range(2,row+1):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string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='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d'+str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i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self.ws_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sales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[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string]=self.dict1[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i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]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self.save_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data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()</w:t>
      </w:r>
      <w:proofErr w:type="gram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self.wb.close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()</w:t>
      </w:r>
      <w:proofErr w:type="gram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self.lastpage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()</w:t>
      </w:r>
      <w:proofErr w:type="gram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deflastpage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self):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lastpage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Tk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()       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maxrow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self.ws_sales.max_row</w:t>
      </w:r>
      <w:proofErr w:type="spell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Label(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lastpage,text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='Food Type',borderwidth=2,relief='ridge').grid(row=0,column=0,sticky=W)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Label(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lastpage,text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='Food Number',borderwidth=2,relief='ridge').grid(row=0,column=1,sticky=W)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Label(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lastpage,text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='Food Name',borderwidth=2,relief='ridge').grid(row=0,column=2,sticky=W)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Label(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lastpage,text='Price',borderwidth=2,relief='ridge').grid(row=0,column=3,sticky=W)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count=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0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fori</w:t>
      </w:r>
      <w:proofErr w:type="spellEnd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in range(2,maxrow+1):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    s1='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a'+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i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);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ftype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self.ws_sales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[s1].value)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    s2='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b'+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i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);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fno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self.ws_sales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[s2].value)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    s3='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c'+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i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);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fname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self.ws_sales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[s3].value)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    s4='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d'+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i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);order=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self.ws_sales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[s4].value)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    s5='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e'+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i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);price=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self.ws_sales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[s5].value)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string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='d'+ 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i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)            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ifint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self.ws_sales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[string].value)!=0: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Label(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lastpage,text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ftype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).grid(row=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i,column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=0,sticky=W)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Label(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lastpage,text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fno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).grid(row=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i,column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=1,sticky=N+E+W+S)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Label(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lastpage,text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fname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).grid(row=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i,column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=2,sticky=W)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Label(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lastpage,text=int(order)*int(price)).grid(row=i,column=3,sticky=W)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count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+=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int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(order)*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int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(price)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defpay_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bill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):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lastpage.destroy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()</w:t>
      </w:r>
      <w:proofErr w:type="gram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self.report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()</w:t>
      </w:r>
      <w:proofErr w:type="gram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Label(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lastpage,text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="TOTAL PRICE:"+ 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(count)).grid(row=maxrow+1,column=3)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Button(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lastpage,text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="GO BACK AND ORDER MORE FOOD",bg='red',command=lastpage.destroy).grid(row=maxrow+2,column=0)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Button(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lastpage,text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="PAY BILL AND ENJOY YOUR 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MEAL",bg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red',command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pay_bill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).grid(row=maxrow+2,column=3)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def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report(self):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wb1=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load_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workbook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'master_sheet.xlsx')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ws1=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wb1[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'Report']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ws2=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wb1[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'Sales']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ws3=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wb1[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'Inventory']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maxrow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self.ws_report.max_row</w:t>
      </w:r>
      <w:proofErr w:type="spell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fori</w:t>
      </w:r>
      <w:proofErr w:type="spellEnd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in range(2,maxrow+1):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Ordered_food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</w:t>
      </w: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int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self.ws_sales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['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d'+str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i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)].value)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    self.ws_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inv[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'd'+str(i)].value=str(int(self.ws_inv['d'+str(i)].value)-Ordered_food)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    self.ws_report['d'+str(i)].value=str(int(self.ws_report['d'+str(i)].value)+Ordered_food)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self.ws_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sales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[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d'+str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i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)].value=0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thankyou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Toplevel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thankyou.configure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bg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="blue")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thankyou.geometry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"500x500+500+200")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thankyou.maxsize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width=500,height=500)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Label(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thankyou,text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="Thank you for coming.",font=('Times',40),bg="yellow",fg="red").place(x=1,y=150)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Label(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thankyou,text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="Enjoy your 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meal",font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=('Times',40),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bg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="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yellow",fg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="red").place(x=1,y=217)         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access_sales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Sales()</w:t>
      </w:r>
      <w:proofErr w:type="gram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deflogin_page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(x):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def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validate():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username=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a.get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password=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b.get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wb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load_workbook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('master_sheet.xlsx')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if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x==1: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    ws1=</w:t>
      </w: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wb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[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'Admin']; row1=ws1.max_row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fori</w:t>
      </w:r>
      <w:proofErr w:type="spellEnd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in range(1,row1+1):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string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='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b'+str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i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); string1='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c'+str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i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if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(ws1[string].value==username) and (ws1[string1].value==password):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access_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inventory.inventory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()</w:t>
      </w:r>
      <w:proofErr w:type="gram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break</w:t>
      </w:r>
      <w:proofErr w:type="gram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            #ADMIN LOGIN INTO INVENTORY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else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tkMessageBox.showerror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Error','Wrong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username or 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password',parent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root_login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elif</w:t>
      </w:r>
      <w:proofErr w:type="spellEnd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x==0: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    ws1=</w:t>
      </w: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wb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[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'Admin']; row1=ws1.max_row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    ws2=</w:t>
      </w: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wb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[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'User']; row2=ws2.max_row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fori</w:t>
      </w:r>
      <w:proofErr w:type="spellEnd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in range(1,row1+1):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string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='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b'+str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i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); string1='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c'+str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i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if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(ws1[string].value==username) and (ws1[string1].value==password):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            #ADMIN LOGIN INTO SALES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access_sales.sales_module_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user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()</w:t>
      </w:r>
      <w:proofErr w:type="gram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break</w:t>
      </w:r>
      <w:proofErr w:type="gram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for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j in range(1,row2+1):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string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='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b'+str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(j); string1='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c'+str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(j)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if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(ws2[string].value==username) and (ws2[string1].value==password):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            #USER LOGIN INTO SALES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access_sales.sales_module_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user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()</w:t>
      </w:r>
      <w:proofErr w:type="gram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break</w:t>
      </w:r>
      <w:proofErr w:type="gram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else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tkMessageBox.showerror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Error','Wrong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username or 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password',parent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=root)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wb.close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()</w:t>
      </w:r>
      <w:proofErr w:type="gram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root_login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</w:t>
      </w: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Toplevel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()</w:t>
      </w:r>
      <w:proofErr w:type="gram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root_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login.geometry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'1050x500')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w = 1050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h = 500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ws</w:t>
      </w:r>
      <w:proofErr w:type="spellEnd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= 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root_login.winfo_screenwidth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hs</w:t>
      </w:r>
      <w:proofErr w:type="spellEnd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= 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root_login.winfo_screenheight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x1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= 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ws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/2) - (w/2)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y1 = 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hs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/2) - (h/2)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root_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login.geometry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'%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dx%d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+%d+%d' % (w, h, x1, y1))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root_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login.maxsize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height=500,width=1050)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root_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login.configure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bg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='gold')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a=</w:t>
      </w: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StringVar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()</w:t>
      </w:r>
      <w:proofErr w:type="gram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b=</w:t>
      </w: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StringVar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()</w:t>
      </w:r>
      <w:proofErr w:type="gram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img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PhotoImage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(file='csfb.gif')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Label(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root_login,image=img,bg='gold',height=400,width=600).grid(row=0,column=0,rowspan=30)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Label(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root_login,text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='Username: ',font=('Times',20),bg='gold',fg='blue2').grid(row=20,column=2,sticky=W)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Entry(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root_login,font=('Times',20),textvariable=a).grid(row=20,column=3)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Label(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root_login,text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='Password: ',font=('Times',20),bg='gold',fg='blue2').grid(row=21,column=2,sticky=W)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Entry(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root_login,font=('Times',20),show='*',textvariable=b).grid(row=21,column=3)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Button(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root_login,text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LOGIN',bg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='medium blue',fg='gold',height=3,width=15,command=validate).grid(row=24,column=3)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root_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login.mainloop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()</w:t>
      </w:r>
      <w:proofErr w:type="gram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defsign_up_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now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):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root1=</w:t>
      </w: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Toplevel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root)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root1.configure(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bg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='DeepSkyBlue2')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w = 650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h = 330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ws</w:t>
      </w:r>
      <w:proofErr w:type="spellEnd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= root1.winfo_screenwidth()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hs</w:t>
      </w:r>
      <w:proofErr w:type="spellEnd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= root1.winfo_screenheight()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x2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= 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ws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/2) - (w/2)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y2 = 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hs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/2) - (h/2)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root1.geometry(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'%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dx%d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+%d+%d' % (w, h, x2, y2))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root1.maxsize(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height=330,width=650)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user1=</w:t>
      </w: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StringVar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()</w:t>
      </w:r>
      <w:proofErr w:type="gram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pass1=</w:t>
      </w: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StringVar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()</w:t>
      </w:r>
      <w:proofErr w:type="gram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pass2=</w:t>
      </w: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StringVar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()</w:t>
      </w:r>
      <w:proofErr w:type="gram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name1=</w:t>
      </w: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StringVar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()</w:t>
      </w:r>
      <w:proofErr w:type="gram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v=</w:t>
      </w: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IntVar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()</w:t>
      </w:r>
      <w:proofErr w:type="gram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def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signup():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name=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name1.get()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user=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user1.get()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pass_1=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pass1.get()</w:t>
      </w:r>
      <w:proofErr w:type="gram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    pass_2=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pass2.get()</w:t>
      </w:r>
      <w:proofErr w:type="gram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person=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v.get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defadd_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user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name,user,pass_1):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wb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load_workbook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('master_sheet.xlsx')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ws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wb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['User']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ws.append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[name,user,pass_1])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wb.save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'master_sheet1.xlsx')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os.remove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'master_sheet.xlsx')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os.rename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'master_sheet1.xlsx','master_sheet.xlsx')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wb.close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()</w:t>
      </w:r>
      <w:proofErr w:type="gram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defadd_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admin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name,user,pass_1):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wb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load_workbook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('master_sheet.xlsx')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ws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wb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['Admin']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ws.append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[name,user,pass_1])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wb.save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'master_sheet1.xlsx')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os.remove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'master_sheet.xlsx')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os.rename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'master_sheet1.xlsx','master_sheet.xlsx')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wb.close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()</w:t>
      </w:r>
      <w:proofErr w:type="gram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if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len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(name)&gt;0 and 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len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(user)&gt;0):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iflen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pass_1)&gt;=8: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if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(pass_1==pass_2) and person==0: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add_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user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name,user,pass_1)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tkMessageBox.showinfo(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'Success','Signupsuccessful!',parent=root1)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root1.destroy()</w:t>
      </w:r>
      <w:proofErr w:type="gram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elif</w:t>
      </w:r>
      <w:proofErr w:type="spellEnd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(pass_1==pass_2) and person==1: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add_</w:t>
      </w: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admin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name,user,pass_1)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tkMessageBox.showinfo(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'Success','Signupsuccessful!',parent=root1)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root1.destroy()</w:t>
      </w:r>
      <w:proofErr w:type="gram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else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tkMessageBox.showerror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Error','Passwords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don\'t 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match',parent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=root1)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else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tkMessageBox.showerror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Error','Password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must be 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atleast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8 characters 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long',parent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=root1)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else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: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tkMessageBox.showerror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Error','No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name or username 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given',parent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=root1)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Label(root1,text='WELCOME NEW USER',justify=CENTER,font=('Times',30),fg='gray1',bg='DeepSkyBlue2').grid(row=0,column=0,rowspan=2,columnspan=3,sticky=N+E+W+S)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Label(root1,text='Enter your name: ',font=('Times',20),bg='DeepSkyBlue2',fg='gray1').grid(row=3,column=0,sticky=W)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Entry(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root1,font=('Times',20),textvariable=name1,bg='white').grid(row=3,column=1)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Label(root1,text='Enter your preferred username: ',font=('Times',20),bg='DeepSkyBlue2',fg='gray1').grid(row=4,column=0,sticky=W)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Entry(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root1,font=('Times',20),textvariable=user1,bg='white').grid(row=4,column=1)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Label(root1,text='Enter password: ',font=('Times',20),bg='DeepSkyBlue2',fg='gray1').grid(row=5,column=0,sticky=W)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Entry(root1,font=('Times',20),show='*',textvariable=pass1,bg='white').grid(row=5,column=1)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Label(root1,font=('Times',20),text='Confirm password: ',bg='DeepSkyBlue2',fg='gray1').grid(row=6,column=0,rowspan=2,sticky=W)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Entry(root1,font=('Times',20),show='*',textvariable=pass2,bg='white').grid(row=6,column=1,rowspan=2)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   Button(root1,text='SIGN UP',fg='yellow2',bg='red2',height=3,width=15,command=signup).grid(row=16,column=1,rowspan=2,pady=4)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Radiobutton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(root1,text='I am an Administrator',font=('Times',10),bg='DeepSkyBlue2',fg='blue',variable=v,value=1).grid(row=13,column=1,pady=4,sticky=W)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Radiobutton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(root1,text='I am a User',font=('Times',10),bg='DeepSkyBlue2',fg='blue',variable=v,value=0).grid(row=10,column=1,pady=4,sticky=W)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root1.mainloop()</w:t>
      </w:r>
      <w:proofErr w:type="gramEnd"/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root=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Tk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>#-------------------Positioning of the root-----------------------------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>w = 1000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>h = 600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ws</w:t>
      </w:r>
      <w:proofErr w:type="spellEnd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= 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root.winfo_screenwidth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hs</w:t>
      </w:r>
      <w:proofErr w:type="spellEnd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= 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root.winfo_screenheight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x3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= 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ws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/2) - (w/2)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>y3 = 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hs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/2) - (h/2)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root.geometry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'%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dx%d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+%d+%d' % (w, h, x3, y3))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root.maxsize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height=600,width=1000)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>#--------------------------------------------------------------------------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root.title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'Welcome to the Food Box')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root.configure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bg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='blue2')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img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</w:t>
      </w:r>
      <w:proofErr w:type="spellStart"/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PhotoImage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(file='welcome-food1.gif')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Label(</w:t>
      </w:r>
      <w:proofErr w:type="gramEnd"/>
      <w:r w:rsidRPr="00B372CA">
        <w:rPr>
          <w:rFonts w:ascii="Lucida Sans" w:hAnsi="Lucida Sans"/>
          <w:color w:val="000000" w:themeColor="text1"/>
          <w:sz w:val="24"/>
          <w:szCs w:val="24"/>
        </w:rPr>
        <w:t>root,image=img,bg='blue2',height=600,width=600).grid(row=0,column=0,rowspan=10)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Button(root,text='Sales',font=('Times',20),fg='black',bg='firebrick1',height=5,width=25,command=lambda: 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login_page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(x=0)).grid(row=2,column=1)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>Button(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root,text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='Inventory\n(Only Administrator Access)',fg='black',bg='gold',font=('Times',20),height=5,width=25,command=lambda: 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login_page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(x=1)).grid(row=3,column=1)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r w:rsidRPr="00B372CA">
        <w:rPr>
          <w:rFonts w:ascii="Lucida Sans" w:hAnsi="Lucida Sans"/>
          <w:color w:val="000000" w:themeColor="text1"/>
          <w:sz w:val="24"/>
          <w:szCs w:val="24"/>
        </w:rPr>
        <w:t>Button(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root,text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='New to Food Box?\</w:t>
      </w:r>
      <w:proofErr w:type="spellStart"/>
      <w:r w:rsidRPr="00B372CA">
        <w:rPr>
          <w:rFonts w:ascii="Lucida Sans" w:hAnsi="Lucida Sans"/>
          <w:color w:val="000000" w:themeColor="text1"/>
          <w:sz w:val="24"/>
          <w:szCs w:val="24"/>
        </w:rPr>
        <w:t>nSign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 xml:space="preserve"> Up Now',font=('Times',20),fg='black',bg='green',height=5,width=25,command=sign_up_now).grid(row=4,column=1)</w:t>
      </w: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</w:p>
    <w:p w:rsidR="000F2E2F" w:rsidRPr="00B372CA" w:rsidRDefault="000F2E2F" w:rsidP="000F2E2F">
      <w:pPr>
        <w:ind w:left="360"/>
        <w:rPr>
          <w:rFonts w:ascii="Lucida Sans" w:hAnsi="Lucida Sans"/>
          <w:color w:val="000000" w:themeColor="text1"/>
          <w:sz w:val="24"/>
          <w:szCs w:val="24"/>
        </w:rPr>
      </w:pPr>
      <w:proofErr w:type="spellStart"/>
      <w:proofErr w:type="gramStart"/>
      <w:r w:rsidRPr="00B372CA">
        <w:rPr>
          <w:rFonts w:ascii="Lucida Sans" w:hAnsi="Lucida Sans"/>
          <w:color w:val="000000" w:themeColor="text1"/>
          <w:sz w:val="24"/>
          <w:szCs w:val="24"/>
        </w:rPr>
        <w:t>root.mainloop</w:t>
      </w:r>
      <w:proofErr w:type="spellEnd"/>
      <w:r w:rsidRPr="00B372CA">
        <w:rPr>
          <w:rFonts w:ascii="Lucida Sans" w:hAnsi="Lucida Sans"/>
          <w:color w:val="000000" w:themeColor="text1"/>
          <w:sz w:val="24"/>
          <w:szCs w:val="24"/>
        </w:rPr>
        <w:t>()</w:t>
      </w:r>
      <w:proofErr w:type="gramEnd"/>
    </w:p>
    <w:p w:rsidR="0045785C" w:rsidRDefault="0045785C" w:rsidP="0045785C">
      <w:pPr>
        <w:rPr>
          <w:rFonts w:ascii="Arial Narrow" w:hAnsi="Arial Narrow"/>
          <w:b/>
          <w:bCs/>
          <w:color w:val="000000" w:themeColor="text1"/>
          <w:sz w:val="28"/>
          <w:szCs w:val="28"/>
          <w:u w:val="single"/>
        </w:rPr>
      </w:pPr>
    </w:p>
    <w:p w:rsidR="00C84167" w:rsidRDefault="00B372CA" w:rsidP="0045785C">
      <w:pPr>
        <w:rPr>
          <w:b/>
          <w:bCs/>
          <w:color w:val="000000" w:themeColor="text1"/>
          <w:sz w:val="52"/>
          <w:szCs w:val="52"/>
          <w:u w:val="single"/>
        </w:rPr>
      </w:pPr>
      <w:r>
        <w:rPr>
          <w:b/>
          <w:bCs/>
          <w:color w:val="000000" w:themeColor="text1"/>
          <w:sz w:val="52"/>
          <w:szCs w:val="52"/>
          <w:u w:val="single"/>
        </w:rPr>
        <w:t>OUTPUT SNIPPETS</w:t>
      </w:r>
    </w:p>
    <w:p w:rsidR="00B372CA" w:rsidRDefault="00B372CA" w:rsidP="009C50FE">
      <w:pPr>
        <w:ind w:left="360"/>
        <w:rPr>
          <w:color w:val="000000" w:themeColor="text1"/>
          <w:sz w:val="52"/>
          <w:szCs w:val="52"/>
        </w:rPr>
      </w:pPr>
    </w:p>
    <w:p w:rsidR="00B372CA" w:rsidRDefault="00B372CA" w:rsidP="009C50FE">
      <w:pPr>
        <w:ind w:left="360"/>
        <w:rPr>
          <w:color w:val="000000" w:themeColor="text1"/>
          <w:sz w:val="52"/>
          <w:szCs w:val="52"/>
        </w:rPr>
      </w:pPr>
    </w:p>
    <w:p w:rsidR="00B372CA" w:rsidRDefault="00B372CA" w:rsidP="009C50FE">
      <w:pPr>
        <w:ind w:left="360"/>
        <w:rPr>
          <w:color w:val="000000" w:themeColor="text1"/>
          <w:sz w:val="52"/>
          <w:szCs w:val="52"/>
        </w:rPr>
      </w:pPr>
    </w:p>
    <w:p w:rsidR="00B372CA" w:rsidRDefault="00B372CA" w:rsidP="009C50FE">
      <w:pPr>
        <w:ind w:left="360"/>
        <w:rPr>
          <w:color w:val="000000" w:themeColor="text1"/>
          <w:sz w:val="52"/>
          <w:szCs w:val="52"/>
        </w:rPr>
      </w:pPr>
    </w:p>
    <w:p w:rsidR="00B372CA" w:rsidRDefault="00B372CA" w:rsidP="009C50FE">
      <w:pPr>
        <w:ind w:left="360"/>
        <w:rPr>
          <w:color w:val="000000" w:themeColor="text1"/>
          <w:sz w:val="52"/>
          <w:szCs w:val="52"/>
        </w:rPr>
      </w:pPr>
    </w:p>
    <w:p w:rsidR="00B372CA" w:rsidRDefault="00B372CA" w:rsidP="009C50FE">
      <w:pPr>
        <w:ind w:left="360"/>
        <w:rPr>
          <w:color w:val="000000" w:themeColor="text1"/>
          <w:sz w:val="52"/>
          <w:szCs w:val="52"/>
        </w:rPr>
      </w:pPr>
    </w:p>
    <w:p w:rsidR="00B372CA" w:rsidRDefault="00B372CA" w:rsidP="009C50FE">
      <w:pPr>
        <w:ind w:left="360"/>
        <w:rPr>
          <w:color w:val="000000" w:themeColor="text1"/>
          <w:sz w:val="52"/>
          <w:szCs w:val="52"/>
        </w:rPr>
      </w:pPr>
    </w:p>
    <w:p w:rsidR="00B372CA" w:rsidRDefault="00B372CA" w:rsidP="009C50FE">
      <w:pPr>
        <w:ind w:left="360"/>
        <w:rPr>
          <w:color w:val="000000" w:themeColor="text1"/>
          <w:sz w:val="52"/>
          <w:szCs w:val="52"/>
        </w:rPr>
      </w:pPr>
    </w:p>
    <w:p w:rsidR="00B372CA" w:rsidRDefault="00B372CA" w:rsidP="009C50FE">
      <w:pPr>
        <w:ind w:left="360"/>
        <w:rPr>
          <w:color w:val="000000" w:themeColor="text1"/>
          <w:sz w:val="52"/>
          <w:szCs w:val="52"/>
        </w:rPr>
      </w:pPr>
    </w:p>
    <w:p w:rsidR="00B372CA" w:rsidRDefault="00B372CA" w:rsidP="009C50FE">
      <w:pPr>
        <w:ind w:left="360"/>
        <w:rPr>
          <w:color w:val="000000" w:themeColor="text1"/>
          <w:sz w:val="52"/>
          <w:szCs w:val="52"/>
        </w:rPr>
      </w:pPr>
    </w:p>
    <w:p w:rsidR="00B372CA" w:rsidRDefault="00B372CA" w:rsidP="009C50FE">
      <w:pPr>
        <w:ind w:left="360"/>
        <w:rPr>
          <w:color w:val="000000" w:themeColor="text1"/>
          <w:sz w:val="52"/>
          <w:szCs w:val="52"/>
        </w:rPr>
      </w:pPr>
    </w:p>
    <w:p w:rsidR="00B372CA" w:rsidRDefault="00B372CA" w:rsidP="009C50FE">
      <w:pPr>
        <w:ind w:left="360"/>
        <w:rPr>
          <w:color w:val="000000" w:themeColor="text1"/>
          <w:sz w:val="52"/>
          <w:szCs w:val="52"/>
        </w:rPr>
      </w:pPr>
    </w:p>
    <w:p w:rsidR="00B372CA" w:rsidRDefault="00B372CA" w:rsidP="00B372CA">
      <w:pPr>
        <w:rPr>
          <w:b/>
          <w:bCs/>
          <w:color w:val="000000" w:themeColor="text1"/>
          <w:sz w:val="52"/>
          <w:szCs w:val="52"/>
          <w:u w:val="single"/>
        </w:rPr>
      </w:pPr>
      <w:r>
        <w:rPr>
          <w:b/>
          <w:bCs/>
          <w:color w:val="000000" w:themeColor="text1"/>
          <w:sz w:val="52"/>
          <w:szCs w:val="52"/>
          <w:u w:val="single"/>
        </w:rPr>
        <w:t>FUTURE DEVELOPMENT</w:t>
      </w:r>
    </w:p>
    <w:p w:rsidR="00B372CA" w:rsidRDefault="00B372CA" w:rsidP="00B372CA">
      <w:pPr>
        <w:rPr>
          <w:b/>
          <w:bCs/>
          <w:i/>
          <w:iCs/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Scope for future development in this project is high. </w:t>
      </w:r>
      <w:r w:rsidRPr="003702C3">
        <w:rPr>
          <w:b/>
          <w:bCs/>
          <w:i/>
          <w:iCs/>
          <w:color w:val="000000" w:themeColor="text1"/>
          <w:sz w:val="40"/>
          <w:szCs w:val="40"/>
        </w:rPr>
        <w:t>Linking between various vendors</w:t>
      </w:r>
      <w:r>
        <w:rPr>
          <w:color w:val="000000" w:themeColor="text1"/>
          <w:sz w:val="40"/>
          <w:szCs w:val="40"/>
        </w:rPr>
        <w:t xml:space="preserve">, hence acting as a platform for competitive food selling, </w:t>
      </w:r>
      <w:r>
        <w:rPr>
          <w:i/>
          <w:iCs/>
          <w:color w:val="000000" w:themeColor="text1"/>
          <w:sz w:val="40"/>
          <w:szCs w:val="40"/>
        </w:rPr>
        <w:t xml:space="preserve">i.e. </w:t>
      </w:r>
      <w:r>
        <w:rPr>
          <w:color w:val="000000" w:themeColor="text1"/>
          <w:sz w:val="40"/>
          <w:szCs w:val="40"/>
        </w:rPr>
        <w:t xml:space="preserve">giving the User a choice of </w:t>
      </w:r>
      <w:r w:rsidRPr="003702C3">
        <w:rPr>
          <w:b/>
          <w:bCs/>
          <w:i/>
          <w:iCs/>
          <w:color w:val="000000" w:themeColor="text1"/>
          <w:sz w:val="40"/>
          <w:szCs w:val="40"/>
        </w:rPr>
        <w:t>ordering the same food</w:t>
      </w:r>
      <w:r>
        <w:rPr>
          <w:color w:val="000000" w:themeColor="text1"/>
          <w:sz w:val="40"/>
          <w:szCs w:val="40"/>
        </w:rPr>
        <w:t xml:space="preserve"> item from </w:t>
      </w:r>
      <w:r w:rsidRPr="003702C3">
        <w:rPr>
          <w:b/>
          <w:bCs/>
          <w:i/>
          <w:iCs/>
          <w:color w:val="000000" w:themeColor="text1"/>
          <w:sz w:val="40"/>
          <w:szCs w:val="40"/>
        </w:rPr>
        <w:t>different vendors</w:t>
      </w:r>
      <w:r>
        <w:rPr>
          <w:color w:val="000000" w:themeColor="text1"/>
          <w:sz w:val="40"/>
          <w:szCs w:val="40"/>
        </w:rPr>
        <w:t xml:space="preserve">, based on two parameters, </w:t>
      </w:r>
      <w:r>
        <w:rPr>
          <w:b/>
          <w:bCs/>
          <w:i/>
          <w:iCs/>
          <w:color w:val="000000" w:themeColor="text1"/>
          <w:sz w:val="40"/>
          <w:szCs w:val="40"/>
        </w:rPr>
        <w:t xml:space="preserve">price </w:t>
      </w:r>
      <w:r>
        <w:rPr>
          <w:color w:val="000000" w:themeColor="text1"/>
          <w:sz w:val="40"/>
          <w:szCs w:val="40"/>
        </w:rPr>
        <w:t xml:space="preserve">and </w:t>
      </w:r>
      <w:r>
        <w:rPr>
          <w:b/>
          <w:bCs/>
          <w:i/>
          <w:iCs/>
          <w:color w:val="000000" w:themeColor="text1"/>
          <w:sz w:val="40"/>
          <w:szCs w:val="40"/>
        </w:rPr>
        <w:t>previous experience.</w:t>
      </w:r>
    </w:p>
    <w:p w:rsidR="00B372CA" w:rsidRDefault="003702C3" w:rsidP="00B372C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If used as a </w:t>
      </w:r>
      <w:r w:rsidRPr="003702C3">
        <w:rPr>
          <w:b/>
          <w:bCs/>
          <w:i/>
          <w:iCs/>
          <w:color w:val="000000" w:themeColor="text1"/>
          <w:sz w:val="40"/>
          <w:szCs w:val="40"/>
        </w:rPr>
        <w:t>real commercial software</w:t>
      </w:r>
      <w:r>
        <w:rPr>
          <w:color w:val="000000" w:themeColor="text1"/>
          <w:sz w:val="40"/>
          <w:szCs w:val="40"/>
        </w:rPr>
        <w:t>, p</w:t>
      </w:r>
      <w:r w:rsidR="00B372CA">
        <w:rPr>
          <w:color w:val="000000" w:themeColor="text1"/>
          <w:sz w:val="40"/>
          <w:szCs w:val="40"/>
        </w:rPr>
        <w:t xml:space="preserve">roviding efficient billing systems and option to pay using </w:t>
      </w:r>
      <w:r w:rsidR="00B372CA" w:rsidRPr="003702C3">
        <w:rPr>
          <w:b/>
          <w:bCs/>
          <w:i/>
          <w:iCs/>
          <w:color w:val="000000" w:themeColor="text1"/>
          <w:sz w:val="40"/>
          <w:szCs w:val="40"/>
        </w:rPr>
        <w:t>online banking</w:t>
      </w:r>
      <w:r w:rsidR="0029366F">
        <w:rPr>
          <w:b/>
          <w:bCs/>
          <w:i/>
          <w:iCs/>
          <w:color w:val="000000" w:themeColor="text1"/>
          <w:sz w:val="40"/>
          <w:szCs w:val="40"/>
        </w:rPr>
        <w:t xml:space="preserve"> </w:t>
      </w:r>
      <w:r w:rsidR="00B372CA" w:rsidRPr="003702C3">
        <w:rPr>
          <w:b/>
          <w:bCs/>
          <w:i/>
          <w:iCs/>
          <w:color w:val="000000" w:themeColor="text1"/>
          <w:sz w:val="40"/>
          <w:szCs w:val="40"/>
        </w:rPr>
        <w:t>or e-wallets</w:t>
      </w:r>
      <w:r w:rsidR="00B372CA">
        <w:rPr>
          <w:color w:val="000000" w:themeColor="text1"/>
          <w:sz w:val="40"/>
          <w:szCs w:val="40"/>
        </w:rPr>
        <w:t xml:space="preserve"> such as </w:t>
      </w:r>
      <w:proofErr w:type="spellStart"/>
      <w:r w:rsidR="00B372CA">
        <w:rPr>
          <w:b/>
          <w:bCs/>
          <w:i/>
          <w:iCs/>
          <w:color w:val="000000" w:themeColor="text1"/>
          <w:sz w:val="40"/>
          <w:szCs w:val="40"/>
        </w:rPr>
        <w:t>Paypal</w:t>
      </w:r>
      <w:proofErr w:type="spellEnd"/>
      <w:r w:rsidR="0029366F">
        <w:rPr>
          <w:b/>
          <w:bCs/>
          <w:i/>
          <w:iCs/>
          <w:color w:val="000000" w:themeColor="text1"/>
          <w:sz w:val="40"/>
          <w:szCs w:val="40"/>
        </w:rPr>
        <w:t xml:space="preserve"> </w:t>
      </w:r>
      <w:r w:rsidR="00B372CA">
        <w:rPr>
          <w:color w:val="000000" w:themeColor="text1"/>
          <w:sz w:val="40"/>
          <w:szCs w:val="40"/>
        </w:rPr>
        <w:t xml:space="preserve">or </w:t>
      </w:r>
      <w:proofErr w:type="spellStart"/>
      <w:r w:rsidR="00B372CA">
        <w:rPr>
          <w:b/>
          <w:bCs/>
          <w:i/>
          <w:iCs/>
          <w:color w:val="000000" w:themeColor="text1"/>
          <w:sz w:val="40"/>
          <w:szCs w:val="40"/>
        </w:rPr>
        <w:t>Paytm</w:t>
      </w:r>
      <w:proofErr w:type="spellEnd"/>
      <w:r w:rsidR="0029366F">
        <w:rPr>
          <w:b/>
          <w:bCs/>
          <w:i/>
          <w:iCs/>
          <w:color w:val="000000" w:themeColor="text1"/>
          <w:sz w:val="40"/>
          <w:szCs w:val="40"/>
        </w:rPr>
        <w:t xml:space="preserve"> </w:t>
      </w:r>
      <w:r w:rsidR="00B372CA">
        <w:rPr>
          <w:color w:val="000000" w:themeColor="text1"/>
          <w:sz w:val="40"/>
          <w:szCs w:val="40"/>
        </w:rPr>
        <w:t>already having a wide reach</w:t>
      </w:r>
      <w:r>
        <w:rPr>
          <w:color w:val="000000" w:themeColor="text1"/>
          <w:sz w:val="40"/>
          <w:szCs w:val="40"/>
        </w:rPr>
        <w:t xml:space="preserve">, will </w:t>
      </w:r>
      <w:r w:rsidRPr="003702C3">
        <w:rPr>
          <w:b/>
          <w:bCs/>
          <w:i/>
          <w:iCs/>
          <w:color w:val="000000" w:themeColor="text1"/>
          <w:sz w:val="40"/>
          <w:szCs w:val="40"/>
        </w:rPr>
        <w:t>increase the magnitude of users</w:t>
      </w:r>
      <w:r>
        <w:rPr>
          <w:color w:val="000000" w:themeColor="text1"/>
          <w:sz w:val="40"/>
          <w:szCs w:val="40"/>
        </w:rPr>
        <w:t xml:space="preserve"> commercially.</w:t>
      </w:r>
    </w:p>
    <w:p w:rsidR="003702C3" w:rsidRPr="00B372CA" w:rsidRDefault="003702C3" w:rsidP="00B372C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Future development would also involve a more efficient and secure database management system, security being of main concern here, as sufficient security measures are not necessary for such a project of such small scale, but holding great promises in the future.</w:t>
      </w:r>
    </w:p>
    <w:p w:rsidR="00B372CA" w:rsidRPr="00B372CA" w:rsidRDefault="00B372CA" w:rsidP="00B372CA">
      <w:pPr>
        <w:rPr>
          <w:i/>
          <w:iCs/>
          <w:color w:val="000000" w:themeColor="text1"/>
          <w:sz w:val="40"/>
          <w:szCs w:val="40"/>
        </w:rPr>
      </w:pPr>
    </w:p>
    <w:p w:rsidR="00B372CA" w:rsidRDefault="003702C3" w:rsidP="00B372CA">
      <w:pPr>
        <w:rPr>
          <w:b/>
          <w:bCs/>
          <w:color w:val="000000" w:themeColor="text1"/>
          <w:sz w:val="52"/>
          <w:szCs w:val="52"/>
          <w:u w:val="single"/>
        </w:rPr>
      </w:pPr>
      <w:r>
        <w:rPr>
          <w:b/>
          <w:bCs/>
          <w:color w:val="000000" w:themeColor="text1"/>
          <w:sz w:val="52"/>
          <w:szCs w:val="52"/>
          <w:u w:val="single"/>
        </w:rPr>
        <w:t>BIBLIOGRAPHY</w:t>
      </w:r>
    </w:p>
    <w:p w:rsidR="003702C3" w:rsidRPr="003702C3" w:rsidRDefault="003702C3" w:rsidP="00B372CA">
      <w:pPr>
        <w:rPr>
          <w:color w:val="000000" w:themeColor="text1"/>
          <w:sz w:val="52"/>
          <w:szCs w:val="52"/>
        </w:rPr>
      </w:pPr>
    </w:p>
    <w:p w:rsidR="00B372CA" w:rsidRDefault="003702C3" w:rsidP="009C50FE">
      <w:pPr>
        <w:ind w:left="36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We have referred to many sources some in the Internet, to develop our project .We have listed them below: </w:t>
      </w:r>
    </w:p>
    <w:p w:rsidR="003702C3" w:rsidRPr="003702C3" w:rsidRDefault="003702C3" w:rsidP="003702C3">
      <w:pPr>
        <w:pStyle w:val="ListParagraph"/>
        <w:numPr>
          <w:ilvl w:val="0"/>
          <w:numId w:val="28"/>
        </w:numPr>
        <w:rPr>
          <w:b/>
          <w:bCs/>
          <w:i/>
          <w:iCs/>
          <w:color w:val="000000" w:themeColor="text1"/>
          <w:sz w:val="36"/>
          <w:szCs w:val="36"/>
        </w:rPr>
      </w:pPr>
      <w:r>
        <w:rPr>
          <w:b/>
          <w:bCs/>
          <w:i/>
          <w:iCs/>
          <w:color w:val="000000" w:themeColor="text1"/>
          <w:sz w:val="36"/>
          <w:szCs w:val="36"/>
        </w:rPr>
        <w:t xml:space="preserve">Python for Class XII , </w:t>
      </w:r>
      <w:r>
        <w:rPr>
          <w:color w:val="000000" w:themeColor="text1"/>
          <w:sz w:val="36"/>
          <w:szCs w:val="36"/>
        </w:rPr>
        <w:t xml:space="preserve">by </w:t>
      </w:r>
      <w:proofErr w:type="spellStart"/>
      <w:r>
        <w:rPr>
          <w:color w:val="000000" w:themeColor="text1"/>
          <w:sz w:val="36"/>
          <w:szCs w:val="36"/>
        </w:rPr>
        <w:t>Sumita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Arora</w:t>
      </w:r>
      <w:proofErr w:type="spellEnd"/>
    </w:p>
    <w:p w:rsidR="003702C3" w:rsidRDefault="003702C3" w:rsidP="003702C3">
      <w:pPr>
        <w:pStyle w:val="ListParagraph"/>
        <w:numPr>
          <w:ilvl w:val="0"/>
          <w:numId w:val="28"/>
        </w:numPr>
        <w:rPr>
          <w:b/>
          <w:bCs/>
          <w:i/>
          <w:iCs/>
          <w:color w:val="000000" w:themeColor="text1"/>
          <w:sz w:val="36"/>
          <w:szCs w:val="36"/>
        </w:rPr>
      </w:pPr>
      <w:proofErr w:type="spellStart"/>
      <w:r>
        <w:rPr>
          <w:b/>
          <w:bCs/>
          <w:i/>
          <w:iCs/>
          <w:color w:val="000000" w:themeColor="text1"/>
          <w:sz w:val="36"/>
          <w:szCs w:val="36"/>
        </w:rPr>
        <w:t>Tkinter</w:t>
      </w:r>
      <w:proofErr w:type="spellEnd"/>
      <w:r>
        <w:rPr>
          <w:b/>
          <w:bCs/>
          <w:i/>
          <w:iCs/>
          <w:color w:val="000000" w:themeColor="text1"/>
          <w:sz w:val="36"/>
          <w:szCs w:val="36"/>
        </w:rPr>
        <w:t xml:space="preserve"> Documentation</w:t>
      </w:r>
    </w:p>
    <w:p w:rsidR="003702C3" w:rsidRDefault="003702C3" w:rsidP="003702C3">
      <w:pPr>
        <w:pStyle w:val="ListParagraph"/>
        <w:numPr>
          <w:ilvl w:val="0"/>
          <w:numId w:val="28"/>
        </w:numPr>
        <w:rPr>
          <w:b/>
          <w:bCs/>
          <w:i/>
          <w:iCs/>
          <w:color w:val="000000" w:themeColor="text1"/>
          <w:sz w:val="36"/>
          <w:szCs w:val="36"/>
        </w:rPr>
      </w:pPr>
      <w:proofErr w:type="spellStart"/>
      <w:r>
        <w:rPr>
          <w:b/>
          <w:bCs/>
          <w:i/>
          <w:iCs/>
          <w:color w:val="000000" w:themeColor="text1"/>
          <w:sz w:val="36"/>
          <w:szCs w:val="36"/>
        </w:rPr>
        <w:t>Openpyxl</w:t>
      </w:r>
      <w:proofErr w:type="spellEnd"/>
      <w:r>
        <w:rPr>
          <w:b/>
          <w:bCs/>
          <w:i/>
          <w:iCs/>
          <w:color w:val="000000" w:themeColor="text1"/>
          <w:sz w:val="36"/>
          <w:szCs w:val="36"/>
        </w:rPr>
        <w:t xml:space="preserve"> Documentation</w:t>
      </w:r>
    </w:p>
    <w:p w:rsidR="003702C3" w:rsidRPr="003702C3" w:rsidRDefault="003702C3" w:rsidP="003702C3">
      <w:pPr>
        <w:ind w:left="36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And various other random websites to clear our queries based on functionality of the modules.</w:t>
      </w:r>
      <w:bookmarkStart w:id="3" w:name="_GoBack"/>
      <w:bookmarkEnd w:id="3"/>
    </w:p>
    <w:p w:rsidR="00B372CA" w:rsidRPr="00B372CA" w:rsidRDefault="00B372CA" w:rsidP="009C50FE">
      <w:pPr>
        <w:ind w:left="360"/>
        <w:rPr>
          <w:color w:val="000000" w:themeColor="text1"/>
          <w:sz w:val="52"/>
          <w:szCs w:val="52"/>
        </w:rPr>
      </w:pPr>
    </w:p>
    <w:p w:rsidR="00C84167" w:rsidRDefault="00C84167" w:rsidP="009C50FE">
      <w:pPr>
        <w:ind w:left="360"/>
        <w:rPr>
          <w:color w:val="000000" w:themeColor="text1"/>
          <w:sz w:val="36"/>
          <w:szCs w:val="36"/>
        </w:rPr>
      </w:pPr>
    </w:p>
    <w:p w:rsidR="00C84167" w:rsidRDefault="00C84167" w:rsidP="009C50FE">
      <w:pPr>
        <w:ind w:left="360"/>
        <w:rPr>
          <w:color w:val="000000" w:themeColor="text1"/>
          <w:sz w:val="36"/>
          <w:szCs w:val="36"/>
        </w:rPr>
      </w:pPr>
    </w:p>
    <w:p w:rsidR="00C84167" w:rsidRDefault="00C84167" w:rsidP="009C50FE">
      <w:pPr>
        <w:ind w:left="360"/>
        <w:rPr>
          <w:color w:val="000000" w:themeColor="text1"/>
          <w:sz w:val="36"/>
          <w:szCs w:val="36"/>
        </w:rPr>
      </w:pPr>
    </w:p>
    <w:p w:rsidR="00C84167" w:rsidRDefault="00C84167" w:rsidP="009C50FE">
      <w:pPr>
        <w:ind w:left="360"/>
        <w:rPr>
          <w:color w:val="000000" w:themeColor="text1"/>
          <w:sz w:val="36"/>
          <w:szCs w:val="36"/>
        </w:rPr>
      </w:pPr>
    </w:p>
    <w:p w:rsidR="00C84167" w:rsidRDefault="00C84167" w:rsidP="009C50FE">
      <w:pPr>
        <w:ind w:left="360"/>
        <w:rPr>
          <w:color w:val="000000" w:themeColor="text1"/>
          <w:sz w:val="36"/>
          <w:szCs w:val="36"/>
        </w:rPr>
      </w:pPr>
    </w:p>
    <w:p w:rsidR="00C84167" w:rsidRDefault="00C84167" w:rsidP="009C50FE">
      <w:pPr>
        <w:ind w:left="360"/>
        <w:rPr>
          <w:color w:val="000000" w:themeColor="text1"/>
          <w:sz w:val="36"/>
          <w:szCs w:val="36"/>
        </w:rPr>
      </w:pPr>
    </w:p>
    <w:p w:rsidR="00C84167" w:rsidRDefault="00C84167" w:rsidP="009C50FE">
      <w:pPr>
        <w:ind w:left="360"/>
        <w:rPr>
          <w:color w:val="000000" w:themeColor="text1"/>
          <w:sz w:val="36"/>
          <w:szCs w:val="36"/>
        </w:rPr>
      </w:pPr>
    </w:p>
    <w:p w:rsidR="00C84167" w:rsidRDefault="00C84167" w:rsidP="009C50FE">
      <w:pPr>
        <w:ind w:left="360"/>
        <w:rPr>
          <w:color w:val="000000" w:themeColor="text1"/>
          <w:sz w:val="36"/>
          <w:szCs w:val="36"/>
        </w:rPr>
      </w:pPr>
    </w:p>
    <w:p w:rsidR="00C84167" w:rsidRDefault="00C84167" w:rsidP="009C50FE">
      <w:pPr>
        <w:ind w:left="360"/>
        <w:rPr>
          <w:color w:val="000000" w:themeColor="text1"/>
          <w:sz w:val="36"/>
          <w:szCs w:val="36"/>
        </w:rPr>
      </w:pPr>
    </w:p>
    <w:p w:rsidR="00C84167" w:rsidRDefault="00C84167" w:rsidP="009C50FE">
      <w:pPr>
        <w:ind w:left="360"/>
        <w:rPr>
          <w:color w:val="000000" w:themeColor="text1"/>
          <w:sz w:val="36"/>
          <w:szCs w:val="36"/>
        </w:rPr>
      </w:pPr>
    </w:p>
    <w:p w:rsidR="00C84167" w:rsidRDefault="00C84167" w:rsidP="009C50FE">
      <w:pPr>
        <w:ind w:left="360"/>
        <w:rPr>
          <w:color w:val="000000" w:themeColor="text1"/>
          <w:sz w:val="36"/>
          <w:szCs w:val="36"/>
        </w:rPr>
      </w:pPr>
    </w:p>
    <w:p w:rsidR="00C84167" w:rsidRDefault="00C84167" w:rsidP="009C50FE">
      <w:pPr>
        <w:ind w:left="360"/>
        <w:rPr>
          <w:color w:val="000000" w:themeColor="text1"/>
          <w:sz w:val="36"/>
          <w:szCs w:val="36"/>
        </w:rPr>
      </w:pPr>
    </w:p>
    <w:p w:rsidR="00C84167" w:rsidRDefault="00C84167" w:rsidP="009C50FE">
      <w:pPr>
        <w:ind w:left="360"/>
        <w:rPr>
          <w:color w:val="000000" w:themeColor="text1"/>
          <w:sz w:val="36"/>
          <w:szCs w:val="36"/>
        </w:rPr>
      </w:pPr>
    </w:p>
    <w:p w:rsidR="00C84167" w:rsidRDefault="00C84167" w:rsidP="009C50FE">
      <w:pPr>
        <w:ind w:left="360"/>
        <w:rPr>
          <w:color w:val="000000" w:themeColor="text1"/>
          <w:sz w:val="36"/>
          <w:szCs w:val="36"/>
        </w:rPr>
      </w:pPr>
    </w:p>
    <w:p w:rsidR="00C84167" w:rsidRDefault="00C84167" w:rsidP="009C50FE">
      <w:pPr>
        <w:ind w:left="360"/>
        <w:rPr>
          <w:color w:val="000000" w:themeColor="text1"/>
          <w:sz w:val="36"/>
          <w:szCs w:val="36"/>
        </w:rPr>
      </w:pPr>
    </w:p>
    <w:p w:rsidR="00C84167" w:rsidRDefault="00C84167" w:rsidP="009C50FE">
      <w:pPr>
        <w:ind w:left="360"/>
        <w:rPr>
          <w:color w:val="000000" w:themeColor="text1"/>
          <w:sz w:val="36"/>
          <w:szCs w:val="36"/>
        </w:rPr>
      </w:pPr>
    </w:p>
    <w:p w:rsidR="00C84167" w:rsidRDefault="00C84167" w:rsidP="009C50FE">
      <w:pPr>
        <w:ind w:left="360"/>
        <w:rPr>
          <w:color w:val="000000" w:themeColor="text1"/>
          <w:sz w:val="36"/>
          <w:szCs w:val="36"/>
        </w:rPr>
      </w:pPr>
    </w:p>
    <w:p w:rsidR="00C84167" w:rsidRDefault="00C84167" w:rsidP="009C50FE">
      <w:pPr>
        <w:ind w:left="360"/>
        <w:rPr>
          <w:color w:val="000000" w:themeColor="text1"/>
          <w:sz w:val="36"/>
          <w:szCs w:val="36"/>
        </w:rPr>
      </w:pPr>
    </w:p>
    <w:p w:rsidR="00C84167" w:rsidRDefault="00C84167" w:rsidP="009C50FE">
      <w:pPr>
        <w:ind w:left="360"/>
        <w:rPr>
          <w:color w:val="000000" w:themeColor="text1"/>
          <w:sz w:val="36"/>
          <w:szCs w:val="36"/>
        </w:rPr>
      </w:pPr>
    </w:p>
    <w:p w:rsidR="00C84167" w:rsidRDefault="00C84167" w:rsidP="009C50FE">
      <w:pPr>
        <w:ind w:left="360"/>
        <w:rPr>
          <w:color w:val="000000" w:themeColor="text1"/>
          <w:sz w:val="36"/>
          <w:szCs w:val="36"/>
        </w:rPr>
      </w:pPr>
    </w:p>
    <w:p w:rsidR="00C84167" w:rsidRDefault="00C84167" w:rsidP="009C50FE">
      <w:pPr>
        <w:ind w:left="360"/>
        <w:rPr>
          <w:color w:val="000000" w:themeColor="text1"/>
          <w:sz w:val="36"/>
          <w:szCs w:val="36"/>
        </w:rPr>
      </w:pPr>
    </w:p>
    <w:p w:rsidR="00C84167" w:rsidRDefault="00C84167" w:rsidP="009C50FE">
      <w:pPr>
        <w:ind w:left="360"/>
        <w:rPr>
          <w:color w:val="000000" w:themeColor="text1"/>
          <w:sz w:val="36"/>
          <w:szCs w:val="36"/>
        </w:rPr>
      </w:pPr>
    </w:p>
    <w:p w:rsidR="00C84167" w:rsidRDefault="00C84167" w:rsidP="009C50FE">
      <w:pPr>
        <w:ind w:left="360"/>
        <w:rPr>
          <w:color w:val="000000" w:themeColor="text1"/>
          <w:sz w:val="36"/>
          <w:szCs w:val="36"/>
        </w:rPr>
      </w:pPr>
    </w:p>
    <w:p w:rsidR="00C84167" w:rsidRDefault="00C84167" w:rsidP="009C50FE">
      <w:pPr>
        <w:ind w:left="360"/>
        <w:rPr>
          <w:color w:val="000000" w:themeColor="text1"/>
          <w:sz w:val="36"/>
          <w:szCs w:val="36"/>
        </w:rPr>
      </w:pPr>
    </w:p>
    <w:p w:rsidR="00C84167" w:rsidRDefault="00C84167" w:rsidP="009C50FE">
      <w:pPr>
        <w:ind w:left="360"/>
        <w:rPr>
          <w:color w:val="000000" w:themeColor="text1"/>
          <w:sz w:val="36"/>
          <w:szCs w:val="36"/>
        </w:rPr>
      </w:pPr>
    </w:p>
    <w:p w:rsidR="00C84167" w:rsidRDefault="00C84167" w:rsidP="009C50FE">
      <w:pPr>
        <w:ind w:left="360"/>
        <w:rPr>
          <w:color w:val="000000" w:themeColor="text1"/>
          <w:sz w:val="36"/>
          <w:szCs w:val="36"/>
        </w:rPr>
      </w:pPr>
    </w:p>
    <w:p w:rsidR="00C84167" w:rsidRDefault="00C84167" w:rsidP="009C50FE">
      <w:pPr>
        <w:ind w:left="360"/>
        <w:rPr>
          <w:color w:val="000000" w:themeColor="text1"/>
          <w:sz w:val="36"/>
          <w:szCs w:val="36"/>
        </w:rPr>
      </w:pPr>
    </w:p>
    <w:p w:rsidR="00C84167" w:rsidRDefault="00C84167" w:rsidP="009C50FE">
      <w:pPr>
        <w:ind w:left="360"/>
        <w:rPr>
          <w:color w:val="000000" w:themeColor="text1"/>
          <w:sz w:val="36"/>
          <w:szCs w:val="36"/>
        </w:rPr>
      </w:pPr>
    </w:p>
    <w:p w:rsidR="00C84167" w:rsidRDefault="00C84167" w:rsidP="009C50FE">
      <w:pPr>
        <w:ind w:left="360"/>
        <w:rPr>
          <w:color w:val="000000" w:themeColor="text1"/>
          <w:sz w:val="36"/>
          <w:szCs w:val="36"/>
        </w:rPr>
      </w:pPr>
    </w:p>
    <w:p w:rsidR="00C84167" w:rsidRDefault="00C84167" w:rsidP="009C50FE">
      <w:pPr>
        <w:ind w:left="360"/>
        <w:rPr>
          <w:color w:val="000000" w:themeColor="text1"/>
          <w:sz w:val="36"/>
          <w:szCs w:val="36"/>
        </w:rPr>
      </w:pPr>
    </w:p>
    <w:p w:rsidR="00C84167" w:rsidRDefault="00C84167" w:rsidP="009C50FE">
      <w:pPr>
        <w:ind w:left="360"/>
        <w:rPr>
          <w:color w:val="000000" w:themeColor="text1"/>
          <w:sz w:val="36"/>
          <w:szCs w:val="36"/>
        </w:rPr>
      </w:pPr>
    </w:p>
    <w:p w:rsidR="00C84167" w:rsidRDefault="00C84167" w:rsidP="009C50FE">
      <w:pPr>
        <w:ind w:left="360"/>
        <w:rPr>
          <w:color w:val="000000" w:themeColor="text1"/>
          <w:sz w:val="36"/>
          <w:szCs w:val="36"/>
        </w:rPr>
      </w:pPr>
    </w:p>
    <w:p w:rsidR="00C84167" w:rsidRDefault="00C84167" w:rsidP="009C50FE">
      <w:pPr>
        <w:ind w:left="360"/>
        <w:rPr>
          <w:color w:val="000000" w:themeColor="text1"/>
          <w:sz w:val="36"/>
          <w:szCs w:val="36"/>
        </w:rPr>
      </w:pPr>
    </w:p>
    <w:p w:rsidR="00C84167" w:rsidRDefault="00C84167" w:rsidP="009C50FE">
      <w:pPr>
        <w:ind w:left="360"/>
        <w:rPr>
          <w:color w:val="000000" w:themeColor="text1"/>
          <w:sz w:val="36"/>
          <w:szCs w:val="36"/>
        </w:rPr>
      </w:pPr>
    </w:p>
    <w:p w:rsidR="00C84167" w:rsidRDefault="00C84167" w:rsidP="009C50FE">
      <w:pPr>
        <w:ind w:left="360"/>
        <w:rPr>
          <w:color w:val="000000" w:themeColor="text1"/>
          <w:sz w:val="36"/>
          <w:szCs w:val="36"/>
        </w:rPr>
      </w:pPr>
    </w:p>
    <w:p w:rsidR="00C84167" w:rsidRDefault="00C84167" w:rsidP="009C50FE">
      <w:pPr>
        <w:ind w:left="360"/>
        <w:rPr>
          <w:color w:val="000000" w:themeColor="text1"/>
          <w:sz w:val="36"/>
          <w:szCs w:val="36"/>
        </w:rPr>
      </w:pPr>
    </w:p>
    <w:p w:rsidR="00C84167" w:rsidRDefault="00C84167" w:rsidP="009C50FE">
      <w:pPr>
        <w:ind w:left="360"/>
        <w:rPr>
          <w:color w:val="000000" w:themeColor="text1"/>
          <w:sz w:val="36"/>
          <w:szCs w:val="36"/>
        </w:rPr>
      </w:pPr>
    </w:p>
    <w:p w:rsidR="00C84167" w:rsidRPr="009C50FE" w:rsidRDefault="00C84167" w:rsidP="009C50FE">
      <w:pPr>
        <w:ind w:left="360"/>
        <w:rPr>
          <w:color w:val="000000" w:themeColor="text1"/>
          <w:sz w:val="36"/>
          <w:szCs w:val="36"/>
        </w:rPr>
      </w:pPr>
    </w:p>
    <w:sectPr w:rsidR="00C84167" w:rsidRPr="009C50FE" w:rsidSect="00442211">
      <w:headerReference w:type="default" r:id="rId17"/>
      <w:footerReference w:type="default" r:id="rId18"/>
      <w:pgSz w:w="12240" w:h="15840" w:code="1"/>
      <w:pgMar w:top="2520" w:right="1555" w:bottom="1800" w:left="1555" w:header="0" w:footer="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223B" w:rsidRDefault="0059223B">
      <w:pPr>
        <w:spacing w:after="0" w:line="240" w:lineRule="auto"/>
      </w:pPr>
      <w:r>
        <w:separator/>
      </w:r>
    </w:p>
  </w:endnote>
  <w:endnote w:type="continuationSeparator" w:id="1">
    <w:p w:rsidR="0059223B" w:rsidRDefault="00592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E2F" w:rsidRDefault="000F2E2F" w:rsidP="007602C8">
    <w:pPr>
      <w:pStyle w:val="Footer"/>
    </w:pPr>
  </w:p>
  <w:p w:rsidR="000F2E2F" w:rsidRDefault="000F2E2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68012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F2E2F" w:rsidRDefault="00DD4DBD">
        <w:pPr>
          <w:pStyle w:val="Footer"/>
          <w:jc w:val="right"/>
        </w:pPr>
        <w:r>
          <w:fldChar w:fldCharType="begin"/>
        </w:r>
        <w:r w:rsidR="000F2E2F">
          <w:instrText xml:space="preserve"> PAGE   \* MERGEFORMAT </w:instrText>
        </w:r>
        <w:r>
          <w:fldChar w:fldCharType="separate"/>
        </w:r>
        <w:r w:rsidR="00267700">
          <w:rPr>
            <w:noProof/>
          </w:rPr>
          <w:t>38</w:t>
        </w:r>
        <w:r>
          <w:rPr>
            <w:noProof/>
          </w:rPr>
          <w:fldChar w:fldCharType="end"/>
        </w:r>
      </w:p>
    </w:sdtContent>
  </w:sdt>
  <w:p w:rsidR="000F2E2F" w:rsidRDefault="000F2E2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223B" w:rsidRDefault="0059223B">
      <w:pPr>
        <w:spacing w:after="0" w:line="240" w:lineRule="auto"/>
      </w:pPr>
      <w:r>
        <w:separator/>
      </w:r>
    </w:p>
  </w:footnote>
  <w:footnote w:type="continuationSeparator" w:id="1">
    <w:p w:rsidR="0059223B" w:rsidRDefault="005922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E2F" w:rsidRDefault="000F2E2F">
    <w:pPr>
      <w:pStyle w:val="HeaderShaded"/>
      <w:tabs>
        <w:tab w:val="left" w:pos="5032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E2F" w:rsidRPr="0068429E" w:rsidRDefault="000F2E2F" w:rsidP="0068429E">
    <w:pPr>
      <w:pStyle w:val="HeaderShaded"/>
      <w:pBdr>
        <w:bottom w:val="single" w:sz="2" w:space="0" w:color="7E97AD" w:themeColor="accent1"/>
      </w:pBdr>
      <w:tabs>
        <w:tab w:val="left" w:pos="3165"/>
      </w:tabs>
      <w:rPr>
        <w:b/>
        <w:bCs/>
      </w:rPr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F4A9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>
    <w:nsid w:val="03B32190"/>
    <w:multiLevelType w:val="multilevel"/>
    <w:tmpl w:val="9CA4ABB8"/>
    <w:numStyleLink w:val="AnnualReport"/>
  </w:abstractNum>
  <w:abstractNum w:abstractNumId="11">
    <w:nsid w:val="18C62918"/>
    <w:multiLevelType w:val="hybridMultilevel"/>
    <w:tmpl w:val="49C69B1E"/>
    <w:lvl w:ilvl="0" w:tplc="3A4A78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i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1C436D4D"/>
    <w:multiLevelType w:val="hybridMultilevel"/>
    <w:tmpl w:val="95880020"/>
    <w:lvl w:ilvl="0" w:tplc="EE9A52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106B0"/>
    <w:multiLevelType w:val="hybridMultilevel"/>
    <w:tmpl w:val="579A4114"/>
    <w:lvl w:ilvl="0" w:tplc="8E7CCB2E">
      <w:start w:val="1"/>
      <w:numFmt w:val="upperRoman"/>
      <w:lvlText w:val="(%1)"/>
      <w:lvlJc w:val="left"/>
      <w:pPr>
        <w:ind w:left="1440" w:hanging="10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2745453E"/>
    <w:multiLevelType w:val="hybridMultilevel"/>
    <w:tmpl w:val="4E6CEE92"/>
    <w:lvl w:ilvl="0" w:tplc="C4B01EDC">
      <w:start w:val="1"/>
      <w:numFmt w:val="upperRoman"/>
      <w:lvlText w:val="(%1)"/>
      <w:lvlJc w:val="left"/>
      <w:pPr>
        <w:ind w:left="1440" w:hanging="10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7F6A45"/>
    <w:multiLevelType w:val="multilevel"/>
    <w:tmpl w:val="80C0D6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7B344207"/>
    <w:multiLevelType w:val="hybridMultilevel"/>
    <w:tmpl w:val="C732562E"/>
    <w:lvl w:ilvl="0" w:tplc="865CF086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5"/>
  </w:num>
  <w:num w:numId="16">
    <w:abstractNumId w:val="19"/>
  </w:num>
  <w:num w:numId="17">
    <w:abstractNumId w:val="12"/>
  </w:num>
  <w:num w:numId="18">
    <w:abstractNumId w:val="10"/>
  </w:num>
  <w:num w:numId="19">
    <w:abstractNumId w:val="18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4"/>
  </w:num>
  <w:num w:numId="25">
    <w:abstractNumId w:val="16"/>
  </w:num>
  <w:num w:numId="26">
    <w:abstractNumId w:val="20"/>
  </w:num>
  <w:num w:numId="27">
    <w:abstractNumId w:val="13"/>
  </w:num>
  <w:num w:numId="2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68429E"/>
    <w:rsid w:val="000A18D2"/>
    <w:rsid w:val="000F2E2F"/>
    <w:rsid w:val="00267700"/>
    <w:rsid w:val="0029366F"/>
    <w:rsid w:val="002E62A7"/>
    <w:rsid w:val="003702C3"/>
    <w:rsid w:val="00442211"/>
    <w:rsid w:val="0045785C"/>
    <w:rsid w:val="0059223B"/>
    <w:rsid w:val="005C56E5"/>
    <w:rsid w:val="006470FA"/>
    <w:rsid w:val="006544AC"/>
    <w:rsid w:val="0068429E"/>
    <w:rsid w:val="007602C8"/>
    <w:rsid w:val="009C50FE"/>
    <w:rsid w:val="009E1C75"/>
    <w:rsid w:val="00A40937"/>
    <w:rsid w:val="00B372CA"/>
    <w:rsid w:val="00C00F0B"/>
    <w:rsid w:val="00C84167"/>
    <w:rsid w:val="00CC59A0"/>
    <w:rsid w:val="00DD4DBD"/>
    <w:rsid w:val="00E324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qFormat="1"/>
    <w:lsdException w:name="List Number 2" w:qFormat="1"/>
    <w:lsdException w:name="List Number 3" w:qFormat="1"/>
    <w:lsdException w:name="Title" w:uiPriority="19" w:unhideWhenUsed="0" w:qFormat="1"/>
    <w:lsdException w:name="Signature" w:uiPriority="9" w:qFormat="1"/>
    <w:lsdException w:name="Default Paragraph Font" w:uiPriority="1"/>
    <w:lsdException w:name="Subtitle" w:uiPriority="19" w:qFormat="1"/>
    <w:lsdException w:name="Strong" w:uiPriority="1" w:unhideWhenUsed="0" w:qFormat="1"/>
    <w:lsdException w:name="Emphasis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9" w:unhideWhenUsed="0" w:qFormat="1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DBD"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rsid w:val="00DD4DBD"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D4DBD"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D4D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rsid w:val="00DD4DB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rsid w:val="00DD4DB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rsid w:val="00DD4DB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rsid w:val="00DD4DB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rsid w:val="00DD4DB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rsid w:val="00DD4DB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4DB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DBD"/>
    <w:rPr>
      <w:kern w:val="20"/>
    </w:rPr>
  </w:style>
  <w:style w:type="paragraph" w:styleId="Footer">
    <w:name w:val="footer"/>
    <w:basedOn w:val="Normal"/>
    <w:link w:val="FooterChar"/>
    <w:uiPriority w:val="99"/>
    <w:unhideWhenUsed/>
    <w:rsid w:val="00DD4DBD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sid w:val="00DD4DBD"/>
    <w:rPr>
      <w:kern w:val="20"/>
    </w:rPr>
  </w:style>
  <w:style w:type="table" w:styleId="TableGrid">
    <w:name w:val="Table Grid"/>
    <w:basedOn w:val="TableNormal"/>
    <w:uiPriority w:val="59"/>
    <w:rsid w:val="00DD4D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DD4DB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4DBD"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DBD"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sid w:val="00DD4DBD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sid w:val="00DD4DBD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</w:rPr>
  </w:style>
  <w:style w:type="character" w:styleId="PlaceholderText">
    <w:name w:val="Placeholder Text"/>
    <w:basedOn w:val="DefaultParagraphFont"/>
    <w:uiPriority w:val="99"/>
    <w:semiHidden/>
    <w:rsid w:val="00DD4DBD"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rsid w:val="00DD4DBD"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sid w:val="00DD4DBD"/>
    <w:rPr>
      <w:i/>
      <w:iCs/>
      <w:color w:val="7E97AD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D4DBD"/>
  </w:style>
  <w:style w:type="paragraph" w:styleId="BlockText">
    <w:name w:val="Block Text"/>
    <w:basedOn w:val="Normal"/>
    <w:uiPriority w:val="99"/>
    <w:semiHidden/>
    <w:unhideWhenUsed/>
    <w:rsid w:val="00DD4DBD"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D4DB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D4DBD"/>
  </w:style>
  <w:style w:type="paragraph" w:styleId="BodyText2">
    <w:name w:val="Body Text 2"/>
    <w:basedOn w:val="Normal"/>
    <w:link w:val="BodyText2Char"/>
    <w:uiPriority w:val="99"/>
    <w:semiHidden/>
    <w:unhideWhenUsed/>
    <w:rsid w:val="00DD4DB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D4DBD"/>
  </w:style>
  <w:style w:type="paragraph" w:styleId="BodyText3">
    <w:name w:val="Body Text 3"/>
    <w:basedOn w:val="Normal"/>
    <w:link w:val="BodyText3Char"/>
    <w:uiPriority w:val="99"/>
    <w:semiHidden/>
    <w:unhideWhenUsed/>
    <w:rsid w:val="00DD4DBD"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D4DBD"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D4DBD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D4DB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D4DB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D4DB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D4DBD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D4DB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D4DB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D4DB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D4DBD"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D4DBD"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sid w:val="00DD4DBD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4DBD"/>
    <w:pPr>
      <w:spacing w:line="240" w:lineRule="auto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D4DBD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D4DBD"/>
  </w:style>
  <w:style w:type="table" w:styleId="ColorfulGrid">
    <w:name w:val="Colorful Grid"/>
    <w:basedOn w:val="TableNormal"/>
    <w:uiPriority w:val="73"/>
    <w:rsid w:val="00DD4DB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DD4DB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DD4DB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DD4DB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DD4DB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DD4DB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D4DB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olorfulList">
    <w:name w:val="Colorful List"/>
    <w:basedOn w:val="TableNormal"/>
    <w:uiPriority w:val="72"/>
    <w:rsid w:val="00DD4DB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DD4DB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DD4DB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DD4DB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DD4DB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DD4DB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D4DB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ColorfulShading">
    <w:name w:val="Colorful Shading"/>
    <w:basedOn w:val="TableNormal"/>
    <w:uiPriority w:val="71"/>
    <w:rsid w:val="00DD4DB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DD4DB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DD4DB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DD4DB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DD4DB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DD4DB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D4DB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D4DBD"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4DB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4DBD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4D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4DBD"/>
    <w:rPr>
      <w:b/>
      <w:bCs/>
      <w:sz w:val="20"/>
    </w:rPr>
  </w:style>
  <w:style w:type="table" w:styleId="DarkList">
    <w:name w:val="Dark List"/>
    <w:basedOn w:val="TableNormal"/>
    <w:uiPriority w:val="70"/>
    <w:rsid w:val="00DD4DB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DD4DB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DD4DB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DD4DB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DD4DB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DD4DB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D4DB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D4DBD"/>
  </w:style>
  <w:style w:type="character" w:customStyle="1" w:styleId="DateChar">
    <w:name w:val="Date Char"/>
    <w:basedOn w:val="DefaultParagraphFont"/>
    <w:link w:val="Date"/>
    <w:uiPriority w:val="99"/>
    <w:semiHidden/>
    <w:rsid w:val="00DD4DBD"/>
  </w:style>
  <w:style w:type="paragraph" w:styleId="DocumentMap">
    <w:name w:val="Document Map"/>
    <w:basedOn w:val="Normal"/>
    <w:link w:val="DocumentMapChar"/>
    <w:uiPriority w:val="99"/>
    <w:semiHidden/>
    <w:unhideWhenUsed/>
    <w:rsid w:val="00DD4DBD"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D4DBD"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D4DB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D4DBD"/>
  </w:style>
  <w:style w:type="character" w:styleId="Emphasis">
    <w:name w:val="Emphasis"/>
    <w:basedOn w:val="DefaultParagraphFont"/>
    <w:uiPriority w:val="20"/>
    <w:semiHidden/>
    <w:unhideWhenUsed/>
    <w:rsid w:val="00DD4DBD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DD4DB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D4DB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D4DBD"/>
    <w:rPr>
      <w:sz w:val="20"/>
    </w:rPr>
  </w:style>
  <w:style w:type="paragraph" w:styleId="EnvelopeAddress">
    <w:name w:val="envelope address"/>
    <w:basedOn w:val="Normal"/>
    <w:uiPriority w:val="99"/>
    <w:semiHidden/>
    <w:unhideWhenUsed/>
    <w:rsid w:val="00DD4DB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rsid w:val="00DD4DB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D4DBD"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D4DB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D4DB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4DBD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DD4DBD"/>
    <w:rPr>
      <w:rFonts w:asciiTheme="majorHAnsi" w:eastAsiaTheme="majorEastAsia" w:hAnsiTheme="majorHAnsi" w:cstheme="majorBidi"/>
      <w:b/>
      <w:bCs/>
      <w:color w:val="7E97AD" w:themeColor="accent1"/>
      <w:kern w:val="20"/>
    </w:rPr>
  </w:style>
  <w:style w:type="character" w:customStyle="1" w:styleId="Heading4Char">
    <w:name w:val="Heading 4 Char"/>
    <w:basedOn w:val="DefaultParagraphFont"/>
    <w:link w:val="Heading4"/>
    <w:uiPriority w:val="18"/>
    <w:semiHidden/>
    <w:rsid w:val="00DD4DBD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sid w:val="00DD4DBD"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sid w:val="00DD4DBD"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sid w:val="00DD4DBD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sid w:val="00DD4DBD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sid w:val="00DD4DBD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  <w:rsid w:val="00DD4DBD"/>
  </w:style>
  <w:style w:type="paragraph" w:styleId="HTMLAddress">
    <w:name w:val="HTML Address"/>
    <w:basedOn w:val="Normal"/>
    <w:link w:val="HTMLAddressChar"/>
    <w:uiPriority w:val="99"/>
    <w:semiHidden/>
    <w:unhideWhenUsed/>
    <w:rsid w:val="00DD4DB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D4DB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D4DB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D4DBD"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sid w:val="00DD4DB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D4DBD"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4DBD"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4DBD"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sid w:val="00DD4DBD"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sid w:val="00DD4DBD"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sid w:val="00DD4DBD"/>
    <w:rPr>
      <w:i/>
      <w:iCs/>
    </w:rPr>
  </w:style>
  <w:style w:type="character" w:styleId="Hyperlink">
    <w:name w:val="Hyperlink"/>
    <w:basedOn w:val="DefaultParagraphFont"/>
    <w:uiPriority w:val="99"/>
    <w:unhideWhenUsed/>
    <w:rsid w:val="00DD4DBD"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D4DBD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D4DBD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D4DBD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D4DBD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D4DBD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D4DBD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D4DBD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D4DBD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D4DBD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D4DB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DD4DBD"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DD4DBD"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D4DBD"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sid w:val="00DD4DBD"/>
    <w:rPr>
      <w:b/>
      <w:bCs/>
      <w:smallCaps/>
      <w:color w:val="CC8E60" w:themeColor="accent2"/>
      <w:spacing w:val="5"/>
      <w:u w:val="single"/>
    </w:rPr>
  </w:style>
  <w:style w:type="table" w:styleId="LightGrid">
    <w:name w:val="Light Grid"/>
    <w:basedOn w:val="TableNormal"/>
    <w:uiPriority w:val="62"/>
    <w:rsid w:val="00DD4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D4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DD4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DD4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DD4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DD4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DD4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ghtList">
    <w:name w:val="Light List"/>
    <w:basedOn w:val="TableNormal"/>
    <w:uiPriority w:val="61"/>
    <w:rsid w:val="00DD4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DD4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DD4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DD4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DD4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DD4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DD4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LightShading">
    <w:name w:val="Light Shading"/>
    <w:basedOn w:val="TableNormal"/>
    <w:uiPriority w:val="60"/>
    <w:rsid w:val="00DD4DB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DD4DBD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D4DBD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DD4DBD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DD4DBD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DD4DBD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DD4DBD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D4DBD"/>
  </w:style>
  <w:style w:type="paragraph" w:styleId="List">
    <w:name w:val="List"/>
    <w:basedOn w:val="Normal"/>
    <w:uiPriority w:val="99"/>
    <w:semiHidden/>
    <w:unhideWhenUsed/>
    <w:rsid w:val="00DD4DB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D4DB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D4DB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DD4DB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DD4DBD"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rsid w:val="00DD4DBD"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rsid w:val="00DD4DB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D4DB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D4DB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D4DB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D4DB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D4DB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D4DB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D4DB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D4DBD"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rsid w:val="00DD4DBD"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1"/>
    <w:unhideWhenUsed/>
    <w:qFormat/>
    <w:rsid w:val="00DD4DBD"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18"/>
    <w:unhideWhenUsed/>
    <w:qFormat/>
    <w:rsid w:val="00DD4DBD"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rsid w:val="00DD4DBD"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rsid w:val="00DD4DBD"/>
    <w:pPr>
      <w:numPr>
        <w:ilvl w:val="4"/>
        <w:numId w:val="19"/>
      </w:numPr>
      <w:contextualSpacing/>
    </w:pPr>
  </w:style>
  <w:style w:type="paragraph" w:styleId="ListParagraph">
    <w:name w:val="List Paragraph"/>
    <w:basedOn w:val="Normal"/>
    <w:uiPriority w:val="34"/>
    <w:unhideWhenUsed/>
    <w:rsid w:val="00DD4DBD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DD4DB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D4DBD"/>
    <w:rPr>
      <w:rFonts w:ascii="Consolas" w:hAnsi="Consolas" w:cs="Consolas"/>
      <w:sz w:val="20"/>
    </w:rPr>
  </w:style>
  <w:style w:type="table" w:styleId="MediumGrid1">
    <w:name w:val="Medium Grid 1"/>
    <w:basedOn w:val="TableNormal"/>
    <w:uiPriority w:val="67"/>
    <w:rsid w:val="00DD4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DD4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DD4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DD4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DD4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DD4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DD4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ediumGrid2">
    <w:name w:val="Medium Grid 2"/>
    <w:basedOn w:val="TableNormal"/>
    <w:uiPriority w:val="68"/>
    <w:rsid w:val="00DD4DB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DD4DB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DD4DB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DD4DB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DD4DB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DD4DB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DD4DB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DD4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DD4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DD4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DD4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DD4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DD4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DD4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ediumList1">
    <w:name w:val="Medium List 1"/>
    <w:basedOn w:val="TableNormal"/>
    <w:uiPriority w:val="65"/>
    <w:rsid w:val="00DD4DB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D4DB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DD4DB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DD4DB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DD4DB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DD4DB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DD4DB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ediumList2">
    <w:name w:val="Medium List 2"/>
    <w:basedOn w:val="TableNormal"/>
    <w:uiPriority w:val="66"/>
    <w:rsid w:val="00DD4DB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DD4DB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DD4DB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DD4DB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DD4DB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DD4DB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DD4DB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DD4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D4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DD4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DD4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DD4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DD4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DD4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DD4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D4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DD4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DD4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DD4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DD4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DD4D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D4DB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D4DBD"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D4DBD"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rsid w:val="00DD4DB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D4DB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D4DBD"/>
  </w:style>
  <w:style w:type="character" w:styleId="PageNumber">
    <w:name w:val="page number"/>
    <w:basedOn w:val="DefaultParagraphFont"/>
    <w:uiPriority w:val="99"/>
    <w:semiHidden/>
    <w:unhideWhenUsed/>
    <w:rsid w:val="00DD4DBD"/>
  </w:style>
  <w:style w:type="paragraph" w:styleId="PlainText">
    <w:name w:val="Plain Text"/>
    <w:basedOn w:val="Normal"/>
    <w:link w:val="PlainTextChar"/>
    <w:uiPriority w:val="99"/>
    <w:semiHidden/>
    <w:unhideWhenUsed/>
    <w:rsid w:val="00DD4DBD"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D4DBD"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D4DB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D4DBD"/>
  </w:style>
  <w:style w:type="paragraph" w:styleId="Signature">
    <w:name w:val="Signature"/>
    <w:basedOn w:val="Normal"/>
    <w:link w:val="SignatureChar"/>
    <w:uiPriority w:val="9"/>
    <w:unhideWhenUsed/>
    <w:qFormat/>
    <w:rsid w:val="00DD4DBD"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9"/>
    <w:rsid w:val="00DD4DBD"/>
    <w:rPr>
      <w:kern w:val="20"/>
    </w:rPr>
  </w:style>
  <w:style w:type="character" w:styleId="Strong">
    <w:name w:val="Strong"/>
    <w:basedOn w:val="DefaultParagraphFont"/>
    <w:uiPriority w:val="1"/>
    <w:unhideWhenUsed/>
    <w:qFormat/>
    <w:rsid w:val="00DD4DBD"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DD4DBD"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ubtitleChar">
    <w:name w:val="Subtitle Char"/>
    <w:basedOn w:val="DefaultParagraphFont"/>
    <w:link w:val="Subtitle"/>
    <w:uiPriority w:val="19"/>
    <w:rsid w:val="00DD4DBD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SubtleEmphasis">
    <w:name w:val="Subtle Emphasis"/>
    <w:basedOn w:val="DefaultParagraphFont"/>
    <w:uiPriority w:val="19"/>
    <w:semiHidden/>
    <w:unhideWhenUsed/>
    <w:rsid w:val="00DD4DBD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sid w:val="00DD4DBD"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DD4DBD"/>
    <w:pPr>
      <w:spacing w:line="300" w:lineRule="auto"/>
    </w:pPr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D4DBD"/>
    <w:pPr>
      <w:spacing w:line="300" w:lineRule="auto"/>
    </w:pPr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D4DBD"/>
    <w:pPr>
      <w:spacing w:line="300" w:lineRule="auto"/>
    </w:pPr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D4DB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D4DB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D4DBD"/>
    <w:pPr>
      <w:spacing w:line="300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D4DB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D4DBD"/>
    <w:pPr>
      <w:spacing w:line="300" w:lineRule="auto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D4DBD"/>
    <w:pPr>
      <w:spacing w:line="300" w:lineRule="auto"/>
    </w:pPr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D4DBD"/>
    <w:pPr>
      <w:spacing w:line="300" w:lineRule="auto"/>
    </w:pPr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D4DBD"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D4DBD"/>
    <w:pPr>
      <w:spacing w:line="300" w:lineRule="auto"/>
    </w:pPr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D4DBD"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D4DBD"/>
    <w:pPr>
      <w:spacing w:line="300" w:lineRule="auto"/>
    </w:pPr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D4DBD"/>
    <w:pPr>
      <w:spacing w:line="300" w:lineRule="auto"/>
    </w:pPr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D4DBD"/>
    <w:pPr>
      <w:spacing w:line="300" w:lineRule="auto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D4DBD"/>
    <w:pPr>
      <w:spacing w:line="300" w:lineRule="auto"/>
    </w:pPr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D4DBD"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D4DBD"/>
    <w:pPr>
      <w:spacing w:line="300" w:lineRule="auto"/>
    </w:pPr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D4DBD"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D4DBD"/>
    <w:pPr>
      <w:spacing w:line="300" w:lineRule="auto"/>
    </w:pPr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D4DB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D4DB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D4DBD"/>
    <w:pPr>
      <w:spacing w:line="300" w:lineRule="auto"/>
    </w:pPr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D4DBD"/>
    <w:pPr>
      <w:spacing w:line="300" w:lineRule="auto"/>
    </w:pPr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DD4DBD"/>
    <w:pPr>
      <w:spacing w:line="300" w:lineRule="auto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D4DBD"/>
    <w:pPr>
      <w:spacing w:line="300" w:lineRule="auto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D4DB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D4DB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D4DBD"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D4DBD"/>
    <w:pPr>
      <w:spacing w:line="300" w:lineRule="auto"/>
    </w:pPr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D4DBD"/>
    <w:pPr>
      <w:spacing w:line="300" w:lineRule="auto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D4DBD"/>
    <w:pPr>
      <w:spacing w:line="300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D4DB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D4DB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D4DBD"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D4DBD"/>
    <w:pPr>
      <w:spacing w:line="300" w:lineRule="auto"/>
    </w:pPr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D4DBD"/>
    <w:pPr>
      <w:spacing w:line="30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D4DB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D4DBD"/>
    <w:pPr>
      <w:spacing w:line="30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D4DBD"/>
    <w:pPr>
      <w:spacing w:line="300" w:lineRule="auto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D4DBD"/>
    <w:pPr>
      <w:spacing w:line="30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DD4DBD"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D4DBD"/>
    <w:pPr>
      <w:spacing w:line="300" w:lineRule="auto"/>
    </w:pPr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D4DBD"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rsid w:val="00DD4DBD"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</w:rPr>
  </w:style>
  <w:style w:type="character" w:customStyle="1" w:styleId="TitleChar">
    <w:name w:val="Title Char"/>
    <w:basedOn w:val="DefaultParagraphFont"/>
    <w:link w:val="Title"/>
    <w:uiPriority w:val="19"/>
    <w:rsid w:val="00DD4DBD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</w:rPr>
  </w:style>
  <w:style w:type="paragraph" w:styleId="TOAHeading">
    <w:name w:val="toa heading"/>
    <w:basedOn w:val="Normal"/>
    <w:next w:val="Normal"/>
    <w:uiPriority w:val="99"/>
    <w:semiHidden/>
    <w:unhideWhenUsed/>
    <w:rsid w:val="00DD4DBD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DD4DBD"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DD4DB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D4DB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D4DB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D4DB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D4DB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D4DB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D4DB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D4DB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DD4DB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DD4DBD"/>
  </w:style>
  <w:style w:type="paragraph" w:customStyle="1" w:styleId="TableHeading">
    <w:name w:val="Table Heading"/>
    <w:basedOn w:val="Normal"/>
    <w:uiPriority w:val="1"/>
    <w:qFormat/>
    <w:rsid w:val="00DD4DBD"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Normal"/>
    <w:uiPriority w:val="1"/>
    <w:qFormat/>
    <w:rsid w:val="00DD4DBD"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TableNormal"/>
    <w:uiPriority w:val="99"/>
    <w:rsid w:val="00DD4DBD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rsid w:val="00DD4DBD"/>
    <w:pPr>
      <w:numPr>
        <w:numId w:val="17"/>
      </w:numPr>
    </w:pPr>
  </w:style>
  <w:style w:type="paragraph" w:customStyle="1" w:styleId="Abstract">
    <w:name w:val="Abstract"/>
    <w:basedOn w:val="Normal"/>
    <w:uiPriority w:val="19"/>
    <w:qFormat/>
    <w:rsid w:val="00DD4DBD"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9"/>
    <w:qFormat/>
    <w:rsid w:val="00DD4DBD"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Normal"/>
    <w:uiPriority w:val="9"/>
    <w:qFormat/>
    <w:rsid w:val="00DD4DBD"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Normal"/>
    <w:uiPriority w:val="19"/>
    <w:qFormat/>
    <w:rsid w:val="00DD4DBD"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Data" Target="diagrams/data1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diagramQuickStyle" Target="diagrams/quickStyle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Layout" Target="diagrams/layout1.xml"/><Relationship Id="rId22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TimelessRe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9D54891-F0A7-42A8-A5C9-0AC4528EEA6B}" type="doc">
      <dgm:prSet loTypeId="urn:microsoft.com/office/officeart/2005/8/layout/radial6" loCatId="relationship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GB"/>
        </a:p>
      </dgm:t>
    </dgm:pt>
    <dgm:pt modelId="{D926866F-A3EF-40E3-BF8C-F91B76A11B68}">
      <dgm:prSet phldrT="[Text]" custT="1"/>
      <dgm:spPr/>
      <dgm:t>
        <a:bodyPr/>
        <a:lstStyle/>
        <a:p>
          <a:r>
            <a:rPr lang="en-GB" sz="2000" b="1">
              <a:latin typeface="Lucida Console" panose="020B0609040504020204" pitchFamily="49" charset="0"/>
            </a:rPr>
            <a:t>SYSTEM REQUIREMENTS</a:t>
          </a:r>
        </a:p>
      </dgm:t>
    </dgm:pt>
    <dgm:pt modelId="{359EED75-C2D0-4453-B74F-5FE6B43D6D6C}" type="parTrans" cxnId="{98C2F8E3-1BA3-4D84-A673-4F5F22F33D6E}">
      <dgm:prSet/>
      <dgm:spPr/>
      <dgm:t>
        <a:bodyPr/>
        <a:lstStyle/>
        <a:p>
          <a:endParaRPr lang="en-GB"/>
        </a:p>
      </dgm:t>
    </dgm:pt>
    <dgm:pt modelId="{8C314FC5-B7F9-41CA-B684-C9256777078B}" type="sibTrans" cxnId="{98C2F8E3-1BA3-4D84-A673-4F5F22F33D6E}">
      <dgm:prSet/>
      <dgm:spPr/>
      <dgm:t>
        <a:bodyPr/>
        <a:lstStyle/>
        <a:p>
          <a:endParaRPr lang="en-GB"/>
        </a:p>
      </dgm:t>
    </dgm:pt>
    <dgm:pt modelId="{6849631A-18FC-4569-B0A2-0F09A8CEFEB8}">
      <dgm:prSet phldrT="[Text]"/>
      <dgm:spPr/>
      <dgm:t>
        <a:bodyPr/>
        <a:lstStyle/>
        <a:p>
          <a:r>
            <a:rPr lang="en-GB"/>
            <a:t>Python 2.7 interpreter with required modules*</a:t>
          </a:r>
        </a:p>
      </dgm:t>
    </dgm:pt>
    <dgm:pt modelId="{C64D3691-CDE0-4712-B6D7-817A9025B314}" type="parTrans" cxnId="{87B06C9A-0507-487D-B30D-9B8175859CE6}">
      <dgm:prSet/>
      <dgm:spPr/>
      <dgm:t>
        <a:bodyPr/>
        <a:lstStyle/>
        <a:p>
          <a:endParaRPr lang="en-GB"/>
        </a:p>
      </dgm:t>
    </dgm:pt>
    <dgm:pt modelId="{AA683044-F09D-4020-9DA7-9A66E71DF633}" type="sibTrans" cxnId="{87B06C9A-0507-487D-B30D-9B8175859CE6}">
      <dgm:prSet/>
      <dgm:spPr/>
      <dgm:t>
        <a:bodyPr/>
        <a:lstStyle/>
        <a:p>
          <a:endParaRPr lang="en-GB"/>
        </a:p>
      </dgm:t>
    </dgm:pt>
    <dgm:pt modelId="{A82BBEC8-CEA0-4520-B45D-1170C06E1259}">
      <dgm:prSet phldrT="[Text]"/>
      <dgm:spPr/>
      <dgm:t>
        <a:bodyPr/>
        <a:lstStyle/>
        <a:p>
          <a:r>
            <a:rPr lang="en-GB"/>
            <a:t>Microsoft Excel 2010 or above</a:t>
          </a:r>
        </a:p>
      </dgm:t>
    </dgm:pt>
    <dgm:pt modelId="{9F095DA2-8F76-4B74-981F-F627D116F0A6}" type="parTrans" cxnId="{2EA5A66A-36A4-4DFB-8ECE-AEE9F51A17B2}">
      <dgm:prSet/>
      <dgm:spPr/>
      <dgm:t>
        <a:bodyPr/>
        <a:lstStyle/>
        <a:p>
          <a:endParaRPr lang="en-GB"/>
        </a:p>
      </dgm:t>
    </dgm:pt>
    <dgm:pt modelId="{771EFC97-4F09-4E07-8A85-CA653F70456D}" type="sibTrans" cxnId="{2EA5A66A-36A4-4DFB-8ECE-AEE9F51A17B2}">
      <dgm:prSet/>
      <dgm:spPr/>
      <dgm:t>
        <a:bodyPr/>
        <a:lstStyle/>
        <a:p>
          <a:endParaRPr lang="en-GB"/>
        </a:p>
      </dgm:t>
    </dgm:pt>
    <dgm:pt modelId="{99AF5281-A60E-4613-994E-CD3F9D91D52D}">
      <dgm:prSet phldrT="[Text]"/>
      <dgm:spPr/>
      <dgm:t>
        <a:bodyPr/>
        <a:lstStyle/>
        <a:p>
          <a:r>
            <a:rPr lang="en-GB"/>
            <a:t>1GB RAM and Intel Pentium Dual Core Processor or above</a:t>
          </a:r>
        </a:p>
      </dgm:t>
    </dgm:pt>
    <dgm:pt modelId="{1FE114B8-94E6-46A1-A627-4ECE245CBABF}" type="parTrans" cxnId="{2F6C8F1E-2C3F-45B3-8B0A-1A4028C3D789}">
      <dgm:prSet/>
      <dgm:spPr/>
      <dgm:t>
        <a:bodyPr/>
        <a:lstStyle/>
        <a:p>
          <a:endParaRPr lang="en-GB"/>
        </a:p>
      </dgm:t>
    </dgm:pt>
    <dgm:pt modelId="{A58D9AD6-FC3C-4F66-813A-787EAB4A36AC}" type="sibTrans" cxnId="{2F6C8F1E-2C3F-45B3-8B0A-1A4028C3D789}">
      <dgm:prSet/>
      <dgm:spPr/>
      <dgm:t>
        <a:bodyPr/>
        <a:lstStyle/>
        <a:p>
          <a:endParaRPr lang="en-GB"/>
        </a:p>
      </dgm:t>
    </dgm:pt>
    <dgm:pt modelId="{3D72EF9B-2185-4604-A04F-2AEE619817B2}">
      <dgm:prSet phldrT="[Text]"/>
      <dgm:spPr/>
      <dgm:t>
        <a:bodyPr/>
        <a:lstStyle/>
        <a:p>
          <a:r>
            <a:rPr lang="en-GB"/>
            <a:t>Windows 7 or above</a:t>
          </a:r>
        </a:p>
      </dgm:t>
    </dgm:pt>
    <dgm:pt modelId="{5402681B-564A-4C78-9F04-D962DE8E7763}" type="parTrans" cxnId="{2B846C80-415A-418C-93D4-D5511D107747}">
      <dgm:prSet/>
      <dgm:spPr/>
      <dgm:t>
        <a:bodyPr/>
        <a:lstStyle/>
        <a:p>
          <a:endParaRPr lang="en-GB"/>
        </a:p>
      </dgm:t>
    </dgm:pt>
    <dgm:pt modelId="{A6F4A1B9-EC43-475B-9026-7521A0E21112}" type="sibTrans" cxnId="{2B846C80-415A-418C-93D4-D5511D107747}">
      <dgm:prSet/>
      <dgm:spPr/>
      <dgm:t>
        <a:bodyPr/>
        <a:lstStyle/>
        <a:p>
          <a:endParaRPr lang="en-GB"/>
        </a:p>
      </dgm:t>
    </dgm:pt>
    <dgm:pt modelId="{64AA48EF-902C-4C36-AF82-E61F099662D9}" type="pres">
      <dgm:prSet presAssocID="{D9D54891-F0A7-42A8-A5C9-0AC4528EEA6B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DB0721C6-F604-4EE3-A02A-7E6294088441}" type="pres">
      <dgm:prSet presAssocID="{D926866F-A3EF-40E3-BF8C-F91B76A11B68}" presName="centerShape" presStyleLbl="node0" presStyleIdx="0" presStyleCnt="1" custScaleX="140659" custScaleY="82609"/>
      <dgm:spPr/>
      <dgm:t>
        <a:bodyPr/>
        <a:lstStyle/>
        <a:p>
          <a:endParaRPr lang="en-GB"/>
        </a:p>
      </dgm:t>
    </dgm:pt>
    <dgm:pt modelId="{44DDCF81-A7F4-48AF-862F-7B76040DE045}" type="pres">
      <dgm:prSet presAssocID="{6849631A-18FC-4569-B0A2-0F09A8CEFEB8}" presName="node" presStyleLbl="node1" presStyleIdx="0" presStyleCnt="4" custScaleX="157549" custScaleY="68596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3DBF9F92-4C6D-4450-9111-9ADCC8FFDC81}" type="pres">
      <dgm:prSet presAssocID="{6849631A-18FC-4569-B0A2-0F09A8CEFEB8}" presName="dummy" presStyleCnt="0"/>
      <dgm:spPr/>
    </dgm:pt>
    <dgm:pt modelId="{19B77EAD-C51E-43B0-8632-F610CCAE405D}" type="pres">
      <dgm:prSet presAssocID="{AA683044-F09D-4020-9DA7-9A66E71DF633}" presName="sibTrans" presStyleLbl="sibTrans2D1" presStyleIdx="0" presStyleCnt="4"/>
      <dgm:spPr/>
      <dgm:t>
        <a:bodyPr/>
        <a:lstStyle/>
        <a:p>
          <a:endParaRPr lang="en-IN"/>
        </a:p>
      </dgm:t>
    </dgm:pt>
    <dgm:pt modelId="{CB9200C2-9D39-469A-82A5-CEA83F53C407}" type="pres">
      <dgm:prSet presAssocID="{A82BBEC8-CEA0-4520-B45D-1170C06E1259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167BF7A7-1475-4675-B711-A9A3BB6D0D3C}" type="pres">
      <dgm:prSet presAssocID="{A82BBEC8-CEA0-4520-B45D-1170C06E1259}" presName="dummy" presStyleCnt="0"/>
      <dgm:spPr/>
    </dgm:pt>
    <dgm:pt modelId="{D4165651-1696-4CE9-8B9B-4130DDD98AF4}" type="pres">
      <dgm:prSet presAssocID="{771EFC97-4F09-4E07-8A85-CA653F70456D}" presName="sibTrans" presStyleLbl="sibTrans2D1" presStyleIdx="1" presStyleCnt="4"/>
      <dgm:spPr/>
      <dgm:t>
        <a:bodyPr/>
        <a:lstStyle/>
        <a:p>
          <a:endParaRPr lang="en-IN"/>
        </a:p>
      </dgm:t>
    </dgm:pt>
    <dgm:pt modelId="{9C29F03B-EC44-4D15-B8C0-6FB5D3BD41B2}" type="pres">
      <dgm:prSet presAssocID="{99AF5281-A60E-4613-994E-CD3F9D91D52D}" presName="node" presStyleLbl="node1" presStyleIdx="2" presStyleCnt="4" custScaleX="153403" custScaleY="77388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9DC0E95D-A29B-42A4-9031-9F5203035E6C}" type="pres">
      <dgm:prSet presAssocID="{99AF5281-A60E-4613-994E-CD3F9D91D52D}" presName="dummy" presStyleCnt="0"/>
      <dgm:spPr/>
    </dgm:pt>
    <dgm:pt modelId="{5434DB94-9924-4A79-8721-FAF99C2F3E7A}" type="pres">
      <dgm:prSet presAssocID="{A58D9AD6-FC3C-4F66-813A-787EAB4A36AC}" presName="sibTrans" presStyleLbl="sibTrans2D1" presStyleIdx="2" presStyleCnt="4"/>
      <dgm:spPr/>
      <dgm:t>
        <a:bodyPr/>
        <a:lstStyle/>
        <a:p>
          <a:endParaRPr lang="en-IN"/>
        </a:p>
      </dgm:t>
    </dgm:pt>
    <dgm:pt modelId="{54B9EDDD-B755-4320-BC67-AD38A93F3F4B}" type="pres">
      <dgm:prSet presAssocID="{3D72EF9B-2185-4604-A04F-2AEE619817B2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279BD799-DC8E-4D36-8066-8F1069B036D3}" type="pres">
      <dgm:prSet presAssocID="{3D72EF9B-2185-4604-A04F-2AEE619817B2}" presName="dummy" presStyleCnt="0"/>
      <dgm:spPr/>
    </dgm:pt>
    <dgm:pt modelId="{DC38C12E-0D1B-498A-8E40-CC7989880507}" type="pres">
      <dgm:prSet presAssocID="{A6F4A1B9-EC43-475B-9026-7521A0E21112}" presName="sibTrans" presStyleLbl="sibTrans2D1" presStyleIdx="3" presStyleCnt="4"/>
      <dgm:spPr/>
      <dgm:t>
        <a:bodyPr/>
        <a:lstStyle/>
        <a:p>
          <a:endParaRPr lang="en-IN"/>
        </a:p>
      </dgm:t>
    </dgm:pt>
  </dgm:ptLst>
  <dgm:cxnLst>
    <dgm:cxn modelId="{36A84138-334F-417D-865A-2CD7D000DB34}" type="presOf" srcId="{771EFC97-4F09-4E07-8A85-CA653F70456D}" destId="{D4165651-1696-4CE9-8B9B-4130DDD98AF4}" srcOrd="0" destOrd="0" presId="urn:microsoft.com/office/officeart/2005/8/layout/radial6"/>
    <dgm:cxn modelId="{87B06C9A-0507-487D-B30D-9B8175859CE6}" srcId="{D926866F-A3EF-40E3-BF8C-F91B76A11B68}" destId="{6849631A-18FC-4569-B0A2-0F09A8CEFEB8}" srcOrd="0" destOrd="0" parTransId="{C64D3691-CDE0-4712-B6D7-817A9025B314}" sibTransId="{AA683044-F09D-4020-9DA7-9A66E71DF633}"/>
    <dgm:cxn modelId="{D222A178-B9A9-4BA3-BD6B-ADDB8FF32041}" type="presOf" srcId="{D926866F-A3EF-40E3-BF8C-F91B76A11B68}" destId="{DB0721C6-F604-4EE3-A02A-7E6294088441}" srcOrd="0" destOrd="0" presId="urn:microsoft.com/office/officeart/2005/8/layout/radial6"/>
    <dgm:cxn modelId="{2B846C80-415A-418C-93D4-D5511D107747}" srcId="{D926866F-A3EF-40E3-BF8C-F91B76A11B68}" destId="{3D72EF9B-2185-4604-A04F-2AEE619817B2}" srcOrd="3" destOrd="0" parTransId="{5402681B-564A-4C78-9F04-D962DE8E7763}" sibTransId="{A6F4A1B9-EC43-475B-9026-7521A0E21112}"/>
    <dgm:cxn modelId="{5A9D44E5-58FD-4751-81FD-FD58E577F125}" type="presOf" srcId="{AA683044-F09D-4020-9DA7-9A66E71DF633}" destId="{19B77EAD-C51E-43B0-8632-F610CCAE405D}" srcOrd="0" destOrd="0" presId="urn:microsoft.com/office/officeart/2005/8/layout/radial6"/>
    <dgm:cxn modelId="{BD45AF40-C70A-45A1-8DB8-4226FB51A6A8}" type="presOf" srcId="{D9D54891-F0A7-42A8-A5C9-0AC4528EEA6B}" destId="{64AA48EF-902C-4C36-AF82-E61F099662D9}" srcOrd="0" destOrd="0" presId="urn:microsoft.com/office/officeart/2005/8/layout/radial6"/>
    <dgm:cxn modelId="{CB034901-1F1F-4C29-ADC2-14F0E83950C5}" type="presOf" srcId="{3D72EF9B-2185-4604-A04F-2AEE619817B2}" destId="{54B9EDDD-B755-4320-BC67-AD38A93F3F4B}" srcOrd="0" destOrd="0" presId="urn:microsoft.com/office/officeart/2005/8/layout/radial6"/>
    <dgm:cxn modelId="{9695F8A1-F33A-42ED-BBCD-E5BEDAC287C2}" type="presOf" srcId="{6849631A-18FC-4569-B0A2-0F09A8CEFEB8}" destId="{44DDCF81-A7F4-48AF-862F-7B76040DE045}" srcOrd="0" destOrd="0" presId="urn:microsoft.com/office/officeart/2005/8/layout/radial6"/>
    <dgm:cxn modelId="{2F6C8F1E-2C3F-45B3-8B0A-1A4028C3D789}" srcId="{D926866F-A3EF-40E3-BF8C-F91B76A11B68}" destId="{99AF5281-A60E-4613-994E-CD3F9D91D52D}" srcOrd="2" destOrd="0" parTransId="{1FE114B8-94E6-46A1-A627-4ECE245CBABF}" sibTransId="{A58D9AD6-FC3C-4F66-813A-787EAB4A36AC}"/>
    <dgm:cxn modelId="{2EA5A66A-36A4-4DFB-8ECE-AEE9F51A17B2}" srcId="{D926866F-A3EF-40E3-BF8C-F91B76A11B68}" destId="{A82BBEC8-CEA0-4520-B45D-1170C06E1259}" srcOrd="1" destOrd="0" parTransId="{9F095DA2-8F76-4B74-981F-F627D116F0A6}" sibTransId="{771EFC97-4F09-4E07-8A85-CA653F70456D}"/>
    <dgm:cxn modelId="{98C2F8E3-1BA3-4D84-A673-4F5F22F33D6E}" srcId="{D9D54891-F0A7-42A8-A5C9-0AC4528EEA6B}" destId="{D926866F-A3EF-40E3-BF8C-F91B76A11B68}" srcOrd="0" destOrd="0" parTransId="{359EED75-C2D0-4453-B74F-5FE6B43D6D6C}" sibTransId="{8C314FC5-B7F9-41CA-B684-C9256777078B}"/>
    <dgm:cxn modelId="{EB7F185B-0FF7-459D-B600-C8C58205FECB}" type="presOf" srcId="{A58D9AD6-FC3C-4F66-813A-787EAB4A36AC}" destId="{5434DB94-9924-4A79-8721-FAF99C2F3E7A}" srcOrd="0" destOrd="0" presId="urn:microsoft.com/office/officeart/2005/8/layout/radial6"/>
    <dgm:cxn modelId="{0818366F-06FB-4448-8E11-B264CED0DECA}" type="presOf" srcId="{99AF5281-A60E-4613-994E-CD3F9D91D52D}" destId="{9C29F03B-EC44-4D15-B8C0-6FB5D3BD41B2}" srcOrd="0" destOrd="0" presId="urn:microsoft.com/office/officeart/2005/8/layout/radial6"/>
    <dgm:cxn modelId="{04111CEC-5BC0-4932-BDB5-CFD4B5D9495C}" type="presOf" srcId="{A6F4A1B9-EC43-475B-9026-7521A0E21112}" destId="{DC38C12E-0D1B-498A-8E40-CC7989880507}" srcOrd="0" destOrd="0" presId="urn:microsoft.com/office/officeart/2005/8/layout/radial6"/>
    <dgm:cxn modelId="{0A956B86-DF6A-45EE-A93F-BD1979FFA20D}" type="presOf" srcId="{A82BBEC8-CEA0-4520-B45D-1170C06E1259}" destId="{CB9200C2-9D39-469A-82A5-CEA83F53C407}" srcOrd="0" destOrd="0" presId="urn:microsoft.com/office/officeart/2005/8/layout/radial6"/>
    <dgm:cxn modelId="{CFCD4362-7DEF-4A8F-A7F3-0241F304B22D}" type="presParOf" srcId="{64AA48EF-902C-4C36-AF82-E61F099662D9}" destId="{DB0721C6-F604-4EE3-A02A-7E6294088441}" srcOrd="0" destOrd="0" presId="urn:microsoft.com/office/officeart/2005/8/layout/radial6"/>
    <dgm:cxn modelId="{82599D32-F567-4A92-9FBD-7FC33A5ED28E}" type="presParOf" srcId="{64AA48EF-902C-4C36-AF82-E61F099662D9}" destId="{44DDCF81-A7F4-48AF-862F-7B76040DE045}" srcOrd="1" destOrd="0" presId="urn:microsoft.com/office/officeart/2005/8/layout/radial6"/>
    <dgm:cxn modelId="{2CB0D5A9-34CC-4993-80C7-C6076A5C0009}" type="presParOf" srcId="{64AA48EF-902C-4C36-AF82-E61F099662D9}" destId="{3DBF9F92-4C6D-4450-9111-9ADCC8FFDC81}" srcOrd="2" destOrd="0" presId="urn:microsoft.com/office/officeart/2005/8/layout/radial6"/>
    <dgm:cxn modelId="{2D418E3F-ECAB-4F8B-93C9-D9660EE7B454}" type="presParOf" srcId="{64AA48EF-902C-4C36-AF82-E61F099662D9}" destId="{19B77EAD-C51E-43B0-8632-F610CCAE405D}" srcOrd="3" destOrd="0" presId="urn:microsoft.com/office/officeart/2005/8/layout/radial6"/>
    <dgm:cxn modelId="{5A0EA439-8933-4A85-8094-6C620C3460EC}" type="presParOf" srcId="{64AA48EF-902C-4C36-AF82-E61F099662D9}" destId="{CB9200C2-9D39-469A-82A5-CEA83F53C407}" srcOrd="4" destOrd="0" presId="urn:microsoft.com/office/officeart/2005/8/layout/radial6"/>
    <dgm:cxn modelId="{91A4FF3F-406E-4271-871D-A7ACAA6CC079}" type="presParOf" srcId="{64AA48EF-902C-4C36-AF82-E61F099662D9}" destId="{167BF7A7-1475-4675-B711-A9A3BB6D0D3C}" srcOrd="5" destOrd="0" presId="urn:microsoft.com/office/officeart/2005/8/layout/radial6"/>
    <dgm:cxn modelId="{BACE0BD5-34C4-47D0-838B-5B869745A515}" type="presParOf" srcId="{64AA48EF-902C-4C36-AF82-E61F099662D9}" destId="{D4165651-1696-4CE9-8B9B-4130DDD98AF4}" srcOrd="6" destOrd="0" presId="urn:microsoft.com/office/officeart/2005/8/layout/radial6"/>
    <dgm:cxn modelId="{42805636-68D0-405B-AC99-F3A61ADF5176}" type="presParOf" srcId="{64AA48EF-902C-4C36-AF82-E61F099662D9}" destId="{9C29F03B-EC44-4D15-B8C0-6FB5D3BD41B2}" srcOrd="7" destOrd="0" presId="urn:microsoft.com/office/officeart/2005/8/layout/radial6"/>
    <dgm:cxn modelId="{8E359257-0C31-44B2-AC6B-21855407EC75}" type="presParOf" srcId="{64AA48EF-902C-4C36-AF82-E61F099662D9}" destId="{9DC0E95D-A29B-42A4-9031-9F5203035E6C}" srcOrd="8" destOrd="0" presId="urn:microsoft.com/office/officeart/2005/8/layout/radial6"/>
    <dgm:cxn modelId="{8381821F-4EE8-4146-973E-CF7970633D36}" type="presParOf" srcId="{64AA48EF-902C-4C36-AF82-E61F099662D9}" destId="{5434DB94-9924-4A79-8721-FAF99C2F3E7A}" srcOrd="9" destOrd="0" presId="urn:microsoft.com/office/officeart/2005/8/layout/radial6"/>
    <dgm:cxn modelId="{D1B32D72-A0AF-4EC4-8F97-2C8F0AE58253}" type="presParOf" srcId="{64AA48EF-902C-4C36-AF82-E61F099662D9}" destId="{54B9EDDD-B755-4320-BC67-AD38A93F3F4B}" srcOrd="10" destOrd="0" presId="urn:microsoft.com/office/officeart/2005/8/layout/radial6"/>
    <dgm:cxn modelId="{C0F939CD-0D33-4AA0-B152-C6EA29484004}" type="presParOf" srcId="{64AA48EF-902C-4C36-AF82-E61F099662D9}" destId="{279BD799-DC8E-4D36-8066-8F1069B036D3}" srcOrd="11" destOrd="0" presId="urn:microsoft.com/office/officeart/2005/8/layout/radial6"/>
    <dgm:cxn modelId="{7BEC9441-ACE2-45D2-B7BA-91411DD0F28B}" type="presParOf" srcId="{64AA48EF-902C-4C36-AF82-E61F099662D9}" destId="{DC38C12E-0D1B-498A-8E40-CC7989880507}" srcOrd="12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xmlns="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38C12E-0D1B-498A-8E40-CC7989880507}">
      <dsp:nvSpPr>
        <dsp:cNvPr id="0" name=""/>
        <dsp:cNvSpPr/>
      </dsp:nvSpPr>
      <dsp:spPr>
        <a:xfrm>
          <a:off x="642222" y="792899"/>
          <a:ext cx="4278155" cy="4278155"/>
        </a:xfrm>
        <a:prstGeom prst="blockArc">
          <a:avLst>
            <a:gd name="adj1" fmla="val 10800000"/>
            <a:gd name="adj2" fmla="val 16200000"/>
            <a:gd name="adj3" fmla="val 464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434DB94-9924-4A79-8721-FAF99C2F3E7A}">
      <dsp:nvSpPr>
        <dsp:cNvPr id="0" name=""/>
        <dsp:cNvSpPr/>
      </dsp:nvSpPr>
      <dsp:spPr>
        <a:xfrm>
          <a:off x="642222" y="792899"/>
          <a:ext cx="4278155" cy="4278155"/>
        </a:xfrm>
        <a:prstGeom prst="blockArc">
          <a:avLst>
            <a:gd name="adj1" fmla="val 5400000"/>
            <a:gd name="adj2" fmla="val 10800000"/>
            <a:gd name="adj3" fmla="val 464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4165651-1696-4CE9-8B9B-4130DDD98AF4}">
      <dsp:nvSpPr>
        <dsp:cNvPr id="0" name=""/>
        <dsp:cNvSpPr/>
      </dsp:nvSpPr>
      <dsp:spPr>
        <a:xfrm>
          <a:off x="642222" y="792899"/>
          <a:ext cx="4278155" cy="4278155"/>
        </a:xfrm>
        <a:prstGeom prst="blockArc">
          <a:avLst>
            <a:gd name="adj1" fmla="val 0"/>
            <a:gd name="adj2" fmla="val 5400000"/>
            <a:gd name="adj3" fmla="val 464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B77EAD-C51E-43B0-8632-F610CCAE405D}">
      <dsp:nvSpPr>
        <dsp:cNvPr id="0" name=""/>
        <dsp:cNvSpPr/>
      </dsp:nvSpPr>
      <dsp:spPr>
        <a:xfrm>
          <a:off x="642222" y="792899"/>
          <a:ext cx="4278155" cy="4278155"/>
        </a:xfrm>
        <a:prstGeom prst="blockArc">
          <a:avLst>
            <a:gd name="adj1" fmla="val 16200000"/>
            <a:gd name="adj2" fmla="val 0"/>
            <a:gd name="adj3" fmla="val 464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0721C6-F604-4EE3-A02A-7E6294088441}">
      <dsp:nvSpPr>
        <dsp:cNvPr id="0" name=""/>
        <dsp:cNvSpPr/>
      </dsp:nvSpPr>
      <dsp:spPr>
        <a:xfrm>
          <a:off x="1396384" y="2118616"/>
          <a:ext cx="2769831" cy="162672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2000" b="1" kern="1200">
              <a:latin typeface="Lucida Console" panose="020B0609040504020204" pitchFamily="49" charset="0"/>
            </a:rPr>
            <a:t>SYSTEM REQUIREMENTS</a:t>
          </a:r>
        </a:p>
      </dsp:txBody>
      <dsp:txXfrm>
        <a:off x="1802016" y="2356844"/>
        <a:ext cx="1958567" cy="1150265"/>
      </dsp:txXfrm>
    </dsp:sp>
    <dsp:sp modelId="{44DDCF81-A7F4-48AF-862F-7B76040DE045}">
      <dsp:nvSpPr>
        <dsp:cNvPr id="0" name=""/>
        <dsp:cNvSpPr/>
      </dsp:nvSpPr>
      <dsp:spPr>
        <a:xfrm>
          <a:off x="1695450" y="369749"/>
          <a:ext cx="2171698" cy="94554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Python 2.7 interpreter with required modules*</a:t>
          </a:r>
        </a:p>
      </dsp:txBody>
      <dsp:txXfrm>
        <a:off x="2013488" y="508221"/>
        <a:ext cx="1535622" cy="668602"/>
      </dsp:txXfrm>
    </dsp:sp>
    <dsp:sp modelId="{CB9200C2-9D39-469A-82A5-CEA83F53C407}">
      <dsp:nvSpPr>
        <dsp:cNvPr id="0" name=""/>
        <dsp:cNvSpPr/>
      </dsp:nvSpPr>
      <dsp:spPr>
        <a:xfrm>
          <a:off x="4181540" y="2242763"/>
          <a:ext cx="1378427" cy="137842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Microsoft Excel 2010 or above</a:t>
          </a:r>
        </a:p>
      </dsp:txBody>
      <dsp:txXfrm>
        <a:off x="4383406" y="2444629"/>
        <a:ext cx="974695" cy="974695"/>
      </dsp:txXfrm>
    </dsp:sp>
    <dsp:sp modelId="{9C29F03B-EC44-4D15-B8C0-6FB5D3BD41B2}">
      <dsp:nvSpPr>
        <dsp:cNvPr id="0" name=""/>
        <dsp:cNvSpPr/>
      </dsp:nvSpPr>
      <dsp:spPr>
        <a:xfrm>
          <a:off x="1724025" y="4488062"/>
          <a:ext cx="2114549" cy="106673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1GB RAM and Intel Pentium Dual Core Processor or above</a:t>
          </a:r>
        </a:p>
      </dsp:txBody>
      <dsp:txXfrm>
        <a:off x="2033694" y="4644282"/>
        <a:ext cx="1495211" cy="754297"/>
      </dsp:txXfrm>
    </dsp:sp>
    <dsp:sp modelId="{54B9EDDD-B755-4320-BC67-AD38A93F3F4B}">
      <dsp:nvSpPr>
        <dsp:cNvPr id="0" name=""/>
        <dsp:cNvSpPr/>
      </dsp:nvSpPr>
      <dsp:spPr>
        <a:xfrm>
          <a:off x="2632" y="2242763"/>
          <a:ext cx="1378427" cy="137842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Windows 7 or above</a:t>
          </a:r>
        </a:p>
      </dsp:txBody>
      <dsp:txXfrm>
        <a:off x="204498" y="2444629"/>
        <a:ext cx="974695" cy="9746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4F81BD" w:themeColor="accent1"/>
      </w:rPr>
    </w:lvl>
  </w:abstractNum>
  <w:num w:numId="1">
    <w:abstractNumId w:val="0"/>
  </w:num>
</w:numbering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53240"/>
    <w:rsid w:val="004F0C50"/>
    <w:rsid w:val="00853240"/>
    <w:rsid w:val="00AB11BB"/>
    <w:rsid w:val="00B86A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73D3C8D745413EAAFDDEBD5130E6A6">
    <w:name w:val="E673D3C8D745413EAAFDDEBD5130E6A6"/>
    <w:rsid w:val="004F0C50"/>
  </w:style>
  <w:style w:type="paragraph" w:customStyle="1" w:styleId="CEC7C4588006431C97621034E865B66D">
    <w:name w:val="CEC7C4588006431C97621034E865B66D"/>
    <w:rsid w:val="004F0C50"/>
  </w:style>
  <w:style w:type="paragraph" w:customStyle="1" w:styleId="1451AE7EC3254A20981CDEC6E6A4EDF4">
    <w:name w:val="1451AE7EC3254A20981CDEC6E6A4EDF4"/>
    <w:rsid w:val="004F0C50"/>
  </w:style>
  <w:style w:type="paragraph" w:customStyle="1" w:styleId="70411DAE377B41C89EE066FDF85F3789">
    <w:name w:val="70411DAE377B41C89EE066FDF85F3789"/>
    <w:rsid w:val="004F0C50"/>
  </w:style>
  <w:style w:type="paragraph" w:customStyle="1" w:styleId="15BC4212161445ABBB282C98C4FE65D4">
    <w:name w:val="15BC4212161445ABBB282C98C4FE65D4"/>
    <w:rsid w:val="004F0C50"/>
  </w:style>
  <w:style w:type="paragraph" w:customStyle="1" w:styleId="6A669894A7084F92BD7AE88DFD7152BB">
    <w:name w:val="6A669894A7084F92BD7AE88DFD7152BB"/>
    <w:rsid w:val="004F0C50"/>
  </w:style>
  <w:style w:type="paragraph" w:customStyle="1" w:styleId="F2B3408582914BF1942103A264F49ACD">
    <w:name w:val="F2B3408582914BF1942103A264F49ACD"/>
    <w:rsid w:val="004F0C50"/>
  </w:style>
  <w:style w:type="paragraph" w:styleId="ListBullet">
    <w:name w:val="List Bullet"/>
    <w:basedOn w:val="Normal"/>
    <w:uiPriority w:val="1"/>
    <w:unhideWhenUsed/>
    <w:qFormat/>
    <w:rsid w:val="004F0C50"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  <w:sz w:val="20"/>
      <w:lang w:val="en-US" w:eastAsia="en-US" w:bidi="ar-SA"/>
    </w:rPr>
  </w:style>
  <w:style w:type="paragraph" w:customStyle="1" w:styleId="44942D43396245E4A6D1371571545F7B">
    <w:name w:val="44942D43396245E4A6D1371571545F7B"/>
    <w:rsid w:val="004F0C50"/>
  </w:style>
  <w:style w:type="paragraph" w:customStyle="1" w:styleId="2497A47BD9CD4F11BFB78139226D3545">
    <w:name w:val="2497A47BD9CD4F11BFB78139226D3545"/>
    <w:rsid w:val="004F0C50"/>
  </w:style>
  <w:style w:type="paragraph" w:customStyle="1" w:styleId="FA38EA25AF9C48ADAC1F7A7E9E468927">
    <w:name w:val="FA38EA25AF9C48ADAC1F7A7E9E468927"/>
    <w:rsid w:val="004F0C50"/>
  </w:style>
  <w:style w:type="paragraph" w:customStyle="1" w:styleId="1FBE23BAFF4246A5A768572336027222">
    <w:name w:val="1FBE23BAFF4246A5A768572336027222"/>
    <w:rsid w:val="004F0C50"/>
  </w:style>
  <w:style w:type="paragraph" w:customStyle="1" w:styleId="4981D0AEF0C549F3B1CF9FE96C038A0A">
    <w:name w:val="4981D0AEF0C549F3B1CF9FE96C038A0A"/>
    <w:rsid w:val="004F0C50"/>
  </w:style>
  <w:style w:type="paragraph" w:customStyle="1" w:styleId="A7F3288BDD2F430E8787FD48A515B1DE">
    <w:name w:val="A7F3288BDD2F430E8787FD48A515B1DE"/>
    <w:rsid w:val="004F0C50"/>
  </w:style>
  <w:style w:type="paragraph" w:customStyle="1" w:styleId="128B2ACC19E5469C802CA74F44A5E9E1">
    <w:name w:val="128B2ACC19E5469C802CA74F44A5E9E1"/>
    <w:rsid w:val="004F0C50"/>
  </w:style>
  <w:style w:type="paragraph" w:customStyle="1" w:styleId="C5FDAA0AAA3D4ABA9AC5CEB68CF1A702">
    <w:name w:val="C5FDAA0AAA3D4ABA9AC5CEB68CF1A702"/>
    <w:rsid w:val="004F0C50"/>
  </w:style>
  <w:style w:type="paragraph" w:customStyle="1" w:styleId="66149B63BE79461F8BD84768FE9958A2">
    <w:name w:val="66149B63BE79461F8BD84768FE9958A2"/>
    <w:rsid w:val="004F0C50"/>
  </w:style>
  <w:style w:type="paragraph" w:customStyle="1" w:styleId="EFC7145672EF443FA6173BD2F244A370">
    <w:name w:val="EFC7145672EF443FA6173BD2F244A370"/>
    <w:rsid w:val="004F0C50"/>
  </w:style>
  <w:style w:type="paragraph" w:customStyle="1" w:styleId="3DD3FAAA78D94122BCF901DC60B3AA2B">
    <w:name w:val="3DD3FAAA78D94122BCF901DC60B3AA2B"/>
    <w:rsid w:val="004F0C50"/>
  </w:style>
  <w:style w:type="paragraph" w:customStyle="1" w:styleId="C0A08A54C84E42A3BABE1BE5EB097AD1">
    <w:name w:val="C0A08A54C84E42A3BABE1BE5EB097AD1"/>
    <w:rsid w:val="004F0C50"/>
  </w:style>
  <w:style w:type="paragraph" w:customStyle="1" w:styleId="2A205C60E1A94DC6BEB8E7750DCD409F">
    <w:name w:val="2A205C60E1A94DC6BEB8E7750DCD409F"/>
    <w:rsid w:val="004F0C50"/>
  </w:style>
  <w:style w:type="paragraph" w:customStyle="1" w:styleId="A8619DEF8BD44FC6BFDD07F90EFB0EA0">
    <w:name w:val="A8619DEF8BD44FC6BFDD07F90EFB0EA0"/>
    <w:rsid w:val="004F0C50"/>
  </w:style>
  <w:style w:type="paragraph" w:customStyle="1" w:styleId="7D2FC539C5654BF48F94DB8A7E553728">
    <w:name w:val="7D2FC539C5654BF48F94DB8A7E553728"/>
    <w:rsid w:val="004F0C50"/>
  </w:style>
  <w:style w:type="paragraph" w:customStyle="1" w:styleId="D71E8691F6824349B16F1C2B7583BBA2">
    <w:name w:val="D71E8691F6824349B16F1C2B7583BBA2"/>
    <w:rsid w:val="004F0C50"/>
  </w:style>
  <w:style w:type="paragraph" w:customStyle="1" w:styleId="942957173BCF4968BF4C2C57EAF07BCA">
    <w:name w:val="942957173BCF4968BF4C2C57EAF07BCA"/>
    <w:rsid w:val="004F0C50"/>
  </w:style>
  <w:style w:type="paragraph" w:customStyle="1" w:styleId="C5838E6056E046D8909D439B8733FC63">
    <w:name w:val="C5838E6056E046D8909D439B8733FC63"/>
    <w:rsid w:val="004F0C50"/>
  </w:style>
  <w:style w:type="paragraph" w:customStyle="1" w:styleId="8129E8CF6DE74A0A9111902704650391">
    <w:name w:val="8129E8CF6DE74A0A9111902704650391"/>
    <w:rsid w:val="004F0C50"/>
  </w:style>
  <w:style w:type="paragraph" w:customStyle="1" w:styleId="3C497AF93B404CB5943FFF5072FEFFBF">
    <w:name w:val="3C497AF93B404CB5943FFF5072FEFFBF"/>
    <w:rsid w:val="004F0C50"/>
  </w:style>
  <w:style w:type="paragraph" w:customStyle="1" w:styleId="2218D2C7650D4C1EB3FFDB855BD18CCF">
    <w:name w:val="2218D2C7650D4C1EB3FFDB855BD18CCF"/>
    <w:rsid w:val="00853240"/>
  </w:style>
  <w:style w:type="paragraph" w:customStyle="1" w:styleId="9EE034552EF6469B99FD68BE81FEA1EC">
    <w:name w:val="9EE034552EF6469B99FD68BE81FEA1EC"/>
    <w:rsid w:val="00853240"/>
  </w:style>
  <w:style w:type="paragraph" w:customStyle="1" w:styleId="B0041AA9384D4CAE8E3E5B55D7ED8323">
    <w:name w:val="B0041AA9384D4CAE8E3E5B55D7ED8323"/>
    <w:rsid w:val="004F0C5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A report on the team project ‘FOOD BOX’ by team Syntax Error, consisting of a brief summary, input code snippets, output screenshots, liabilities and future developmental plans.</Abstract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C57544-08A9-431D-B7E1-E223A81C4B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3B0003BB-898E-4F02-B9DF-CCA75E693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TimelessReport</Template>
  <TotalTime>132</TotalTime>
  <Pages>44</Pages>
  <Words>4258</Words>
  <Characters>24277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STUDY:    FOOD BOX</vt:lpstr>
    </vt:vector>
  </TitlesOfParts>
  <Company/>
  <LinksUpToDate>false</LinksUpToDate>
  <CharactersWithSpaces>28479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   FOOD BOX</dc:title>
  <dc:subject/>
  <dc:creator>VigVis</dc:creator>
  <cp:keywords/>
  <dc:description/>
  <cp:lastModifiedBy>modern03_013</cp:lastModifiedBy>
  <cp:revision>11</cp:revision>
  <cp:lastPrinted>2011-08-05T20:35:00Z</cp:lastPrinted>
  <dcterms:created xsi:type="dcterms:W3CDTF">2017-11-19T15:12:00Z</dcterms:created>
  <dcterms:modified xsi:type="dcterms:W3CDTF">2017-11-20T06:34:00Z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